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5390313"/>
        <w:docPartObj>
          <w:docPartGallery w:val="Cover Pages"/>
          <w:docPartUnique/>
        </w:docPartObj>
      </w:sdtPr>
      <w:sdtEndPr>
        <w:rPr>
          <w:sz w:val="32"/>
          <w:szCs w:val="72"/>
        </w:rPr>
      </w:sdtEndPr>
      <w:sdtContent>
        <w:p w14:paraId="3850F22E" w14:textId="54165810" w:rsidR="001F70A6" w:rsidRDefault="001F70A6"/>
        <w:p w14:paraId="65DFB03B" w14:textId="77777777" w:rsidR="001F70A6" w:rsidRDefault="001F70A6"/>
        <w:p w14:paraId="0C2C8759" w14:textId="049C1AF9" w:rsidR="007E451A" w:rsidRDefault="007E451A"/>
        <w:p w14:paraId="7C48D75F" w14:textId="709D54DC" w:rsidR="001F70A6" w:rsidRDefault="001F70A6" w:rsidP="00A76784">
          <w:pPr>
            <w:rPr>
              <w:rFonts w:eastAsia="メイリオ"/>
            </w:rPr>
          </w:pPr>
        </w:p>
        <w:p w14:paraId="5ECD6831" w14:textId="09230BC7" w:rsidR="00A76784" w:rsidRDefault="00A76784" w:rsidP="00A76784">
          <w:pPr>
            <w:rPr>
              <w:rFonts w:eastAsia="メイリオ"/>
            </w:rPr>
          </w:pPr>
        </w:p>
        <w:p w14:paraId="20877AF5" w14:textId="0884BC2F" w:rsidR="00A76784" w:rsidRDefault="00A76784" w:rsidP="00A76784">
          <w:pPr>
            <w:rPr>
              <w:rFonts w:eastAsia="メイリオ"/>
            </w:rPr>
          </w:pPr>
        </w:p>
        <w:p w14:paraId="67340CDF" w14:textId="52DEB0E2" w:rsidR="00A76784" w:rsidRDefault="00A76784" w:rsidP="00A76784">
          <w:pPr>
            <w:rPr>
              <w:rFonts w:eastAsia="メイリオ"/>
            </w:rPr>
          </w:pPr>
        </w:p>
        <w:p w14:paraId="4434C131" w14:textId="77777777" w:rsidR="00A76784" w:rsidRDefault="00A76784" w:rsidP="00A76784">
          <w:pPr>
            <w:rPr>
              <w:rFonts w:eastAsia="メイリオ"/>
            </w:rPr>
          </w:pPr>
        </w:p>
        <w:p w14:paraId="7813436D" w14:textId="160EA3A9" w:rsidR="00A76784" w:rsidRDefault="00A76784" w:rsidP="00A76784">
          <w:pPr>
            <w:rPr>
              <w:rFonts w:eastAsia="メイリオ"/>
            </w:rPr>
          </w:pPr>
        </w:p>
        <w:p w14:paraId="4AA955FF" w14:textId="77777777" w:rsidR="00A76784" w:rsidRPr="00A76784" w:rsidRDefault="00A76784" w:rsidP="00A76784">
          <w:pPr>
            <w:rPr>
              <w:rFonts w:eastAsia="メイリオ"/>
            </w:rPr>
          </w:pPr>
        </w:p>
        <w:p w14:paraId="66F0009D" w14:textId="6C3C667F" w:rsidR="001F70A6" w:rsidRPr="00A76784" w:rsidRDefault="001F70A6" w:rsidP="001F70A6">
          <w:pPr>
            <w:rPr>
              <w:szCs w:val="48"/>
            </w:rPr>
          </w:pPr>
        </w:p>
        <w:p w14:paraId="638D7B15" w14:textId="15B68298" w:rsidR="001F70A6" w:rsidRPr="00A76784" w:rsidRDefault="00A76784" w:rsidP="00A76784">
          <w:pPr>
            <w:jc w:val="center"/>
            <w:rPr>
              <w:b/>
              <w:bCs/>
              <w:sz w:val="56"/>
              <w:szCs w:val="220"/>
            </w:rPr>
          </w:pP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「</w:t>
          </w:r>
          <w:r w:rsidR="008C0825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家計簿</w:t>
          </w:r>
          <w:r w:rsidRPr="00A76784">
            <w:rPr>
              <w:rFonts w:ascii="メイリオ" w:eastAsia="メイリオ" w:hAnsi="メイリオ" w:hint="eastAsia"/>
              <w:b/>
              <w:bCs/>
              <w:sz w:val="56"/>
              <w:szCs w:val="220"/>
            </w:rPr>
            <w:t>」</w:t>
          </w:r>
        </w:p>
        <w:p w14:paraId="0E17DD38" w14:textId="11306D5C" w:rsidR="001F70A6" w:rsidRPr="00A76784" w:rsidRDefault="00A76784" w:rsidP="00A76784">
          <w:pPr>
            <w:jc w:val="center"/>
            <w:rPr>
              <w:rFonts w:cstheme="majorBidi"/>
              <w:b/>
              <w:kern w:val="28"/>
              <w:sz w:val="56"/>
              <w:szCs w:val="220"/>
            </w:rPr>
          </w:pPr>
          <w:r w:rsidRPr="00A76784">
            <w:rPr>
              <w:rFonts w:ascii="メイリオ" w:eastAsia="メイリオ" w:hAnsi="メイリオ" w:cstheme="majorBidi" w:hint="eastAsia"/>
              <w:b/>
              <w:kern w:val="28"/>
              <w:sz w:val="56"/>
              <w:szCs w:val="220"/>
            </w:rPr>
            <w:t>操作手順書</w:t>
          </w:r>
        </w:p>
        <w:p w14:paraId="1492C6BE" w14:textId="25B1472D" w:rsidR="00C300EB" w:rsidRPr="00A76784" w:rsidRDefault="00C300EB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292E601" w14:textId="13B02C23" w:rsidR="007B15D4" w:rsidRDefault="007B15D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89A051E" w14:textId="0D99D7A2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61F21A7F" w14:textId="1FEF6044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3D4CDA48" w14:textId="485EE43B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7B6690BC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74450E4" w14:textId="28CB6C51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1F07282F" w14:textId="77777777" w:rsid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57B9CA7C" w14:textId="77777777" w:rsidR="00A76784" w:rsidRPr="00A76784" w:rsidRDefault="00A76784" w:rsidP="001F70A6">
          <w:pPr>
            <w:rPr>
              <w:rFonts w:eastAsia="メイリオ" w:cstheme="majorBidi"/>
              <w:b/>
              <w:kern w:val="28"/>
              <w:szCs w:val="48"/>
            </w:rPr>
          </w:pPr>
        </w:p>
        <w:p w14:paraId="0E997CB6" w14:textId="77777777" w:rsidR="001F70A6" w:rsidRPr="00A76784" w:rsidRDefault="001F70A6" w:rsidP="001F70A6">
          <w:pPr>
            <w:rPr>
              <w:rFonts w:cstheme="majorBidi"/>
              <w:b/>
              <w:kern w:val="28"/>
              <w:szCs w:val="48"/>
            </w:rPr>
          </w:pPr>
        </w:p>
        <w:p w14:paraId="3248CE6B" w14:textId="1998DC1D" w:rsidR="001F70A6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eastAsia="メイリオ" w:cstheme="majorBidi" w:hint="eastAsia"/>
              <w:b/>
              <w:kern w:val="28"/>
              <w:szCs w:val="48"/>
            </w:rPr>
            <w:t>作成者：竹藤　篤生</w:t>
          </w:r>
        </w:p>
        <w:p w14:paraId="01C59E36" w14:textId="02F707A4" w:rsidR="00C82019" w:rsidRPr="00A76784" w:rsidRDefault="00A76784" w:rsidP="00A76784">
          <w:pPr>
            <w:jc w:val="center"/>
            <w:rPr>
              <w:rFonts w:eastAsia="メイリオ" w:cstheme="majorBidi"/>
              <w:b/>
              <w:kern w:val="28"/>
              <w:szCs w:val="48"/>
            </w:rPr>
          </w:pP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作成日：2024年12月</w:t>
          </w:r>
          <w:r w:rsidR="00522E38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1</w:t>
          </w:r>
          <w:r w:rsidR="008C0825"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2</w:t>
          </w:r>
          <w:r>
            <w:rPr>
              <w:rFonts w:ascii="メイリオ" w:eastAsia="メイリオ" w:hAnsi="メイリオ" w:cstheme="majorBidi" w:hint="eastAsia"/>
              <w:b/>
              <w:kern w:val="28"/>
              <w:szCs w:val="48"/>
            </w:rPr>
            <w:t>日</w:t>
          </w:r>
        </w:p>
        <w:p w14:paraId="35A5DF57" w14:textId="3775D762" w:rsidR="00C82019" w:rsidRPr="00A76784" w:rsidRDefault="00C82019" w:rsidP="001F70A6">
          <w:pPr>
            <w:rPr>
              <w:rFonts w:eastAsia="ＭＳ 明朝" w:cstheme="majorBidi"/>
              <w:b/>
              <w:kern w:val="28"/>
              <w:szCs w:val="48"/>
            </w:rPr>
          </w:pPr>
        </w:p>
        <w:p w14:paraId="2C0FEA31" w14:textId="5D54FC0A" w:rsidR="00357A18" w:rsidRPr="00A76784" w:rsidRDefault="00357A18">
          <w:pPr>
            <w:rPr>
              <w:rFonts w:eastAsia="メイリオ"/>
              <w:szCs w:val="48"/>
            </w:rPr>
          </w:pPr>
        </w:p>
        <w:p w14:paraId="4D8E3BDB" w14:textId="77777777" w:rsidR="004166E8" w:rsidRPr="00A76784" w:rsidRDefault="004166E8">
          <w:pPr>
            <w:rPr>
              <w:rFonts w:eastAsia="メイリオ"/>
              <w:szCs w:val="48"/>
            </w:rPr>
          </w:pPr>
        </w:p>
        <w:sdt>
          <w:sdtPr>
            <w:rPr>
              <w:rFonts w:ascii="Meiryo UI" w:eastAsiaTheme="minorEastAsia" w:hAnsi="Meiryo UI" w:cstheme="minorBidi"/>
              <w:b w:val="0"/>
              <w:bCs w:val="0"/>
              <w:smallCaps w:val="0"/>
              <w:color w:val="auto"/>
              <w:sz w:val="22"/>
              <w:szCs w:val="22"/>
              <w:lang w:val="ja-JP"/>
            </w:rPr>
            <w:id w:val="-518156529"/>
            <w:docPartObj>
              <w:docPartGallery w:val="Table of Contents"/>
              <w:docPartUnique/>
            </w:docPartObj>
          </w:sdtPr>
          <w:sdtEndPr/>
          <w:sdtContent>
            <w:p w14:paraId="799816A4" w14:textId="25DED49D" w:rsidR="00357A18" w:rsidRPr="00AB0D82" w:rsidRDefault="00357A18">
              <w:pPr>
                <w:pStyle w:val="afffff9"/>
                <w:rPr>
                  <w:rFonts w:ascii="Meiryo UI" w:hAnsi="Meiryo UI"/>
                </w:rPr>
              </w:pPr>
              <w:r w:rsidRPr="0012222C">
                <w:rPr>
                  <w:rFonts w:ascii="Meiryo UI" w:hAnsi="Meiryo UI"/>
                  <w:lang w:val="ja-JP"/>
                </w:rPr>
                <w:t>目次</w:t>
              </w:r>
            </w:p>
            <w:p w14:paraId="799E5A05" w14:textId="34A8037C" w:rsidR="00047893" w:rsidRPr="00A1454A" w:rsidRDefault="00357A18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r w:rsidRPr="00A1454A">
                <w:rPr>
                  <w:rFonts w:ascii="Meiryo UI" w:eastAsia="Meiryo UI" w:hAnsi="Meiryo UI"/>
                </w:rPr>
                <w:fldChar w:fldCharType="begin"/>
              </w:r>
              <w:r w:rsidRPr="00A1454A">
                <w:rPr>
                  <w:rFonts w:ascii="Meiryo UI" w:eastAsia="Meiryo UI" w:hAnsi="Meiryo UI"/>
                </w:rPr>
                <w:instrText xml:space="preserve"> TOC \o "1-3" \h \z \u </w:instrText>
              </w:r>
              <w:r w:rsidRPr="00A1454A">
                <w:rPr>
                  <w:rFonts w:ascii="Meiryo UI" w:eastAsia="Meiryo UI" w:hAnsi="Meiryo UI"/>
                </w:rPr>
                <w:fldChar w:fldCharType="separate"/>
              </w:r>
              <w:hyperlink w:anchor="_Toc184986320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2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本書の目的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_Toc184986320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4AF060AC" w14:textId="7063DBFB" w:rsidR="00047893" w:rsidRPr="00A1454A" w:rsidRDefault="00BC5B7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1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2.1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目的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_Toc184986321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2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02B98978" w14:textId="5878CB07" w:rsidR="00047893" w:rsidRPr="00A1454A" w:rsidRDefault="00BC5B7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2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3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使用言語、技術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_Toc184986322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3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2DB720C" w14:textId="18029DC9" w:rsidR="00047893" w:rsidRPr="00A1454A" w:rsidRDefault="00BC5B79">
              <w:pPr>
                <w:pStyle w:val="1f7"/>
                <w:tabs>
                  <w:tab w:val="left" w:pos="48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3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4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操作手順書　【操作編】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_Toc184986323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7B30BB4" w14:textId="42F82478" w:rsidR="00047893" w:rsidRPr="00A1454A" w:rsidRDefault="00BC5B7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4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4.1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家計簿を起動する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_Toc184986324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0AD4E4F7" w14:textId="2B34C60F" w:rsidR="00047893" w:rsidRPr="00A1454A" w:rsidRDefault="00BC5B7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5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4.2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家計簿取引一覧を表示する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_Toc184986325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46092C7" w14:textId="48F8DE4A" w:rsidR="00047893" w:rsidRPr="00A1454A" w:rsidRDefault="00BC5B7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6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4.3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家計簿を登録する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_Toc184986326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4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27EB94DE" w14:textId="293A2F38" w:rsidR="00047893" w:rsidRPr="00A1454A" w:rsidRDefault="00BC5B79">
              <w:pPr>
                <w:pStyle w:val="2ff1"/>
                <w:tabs>
                  <w:tab w:val="left" w:pos="960"/>
                  <w:tab w:val="right" w:leader="dot" w:pos="9016"/>
                </w:tabs>
                <w:rPr>
                  <w:rFonts w:ascii="Meiryo UI" w:eastAsia="Meiryo UI" w:hAnsi="Meiryo UI"/>
                  <w:noProof/>
                  <w:kern w:val="2"/>
                  <w:sz w:val="21"/>
                </w:rPr>
              </w:pPr>
              <w:hyperlink w:anchor="_Toc184986327" w:history="1">
                <w:r w:rsidR="00047893" w:rsidRPr="00A1454A">
                  <w:rPr>
                    <w:rStyle w:val="afff1"/>
                    <w:rFonts w:eastAsia="Meiryo UI"/>
                    <w:noProof/>
                  </w:rPr>
                  <w:t>4.4</w:t>
                </w:r>
                <w:r w:rsidR="00047893" w:rsidRPr="00A1454A">
                  <w:rPr>
                    <w:rFonts w:ascii="Meiryo UI" w:eastAsia="Meiryo UI" w:hAnsi="Meiryo UI"/>
                    <w:noProof/>
                    <w:kern w:val="2"/>
                    <w:sz w:val="21"/>
                  </w:rPr>
                  <w:tab/>
                </w:r>
                <w:r w:rsidR="00047893" w:rsidRPr="00A1454A">
                  <w:rPr>
                    <w:rStyle w:val="afff1"/>
                    <w:rFonts w:eastAsia="Meiryo UI"/>
                    <w:noProof/>
                  </w:rPr>
                  <w:t>家計簿を更新</w:t>
                </w:r>
                <w:r w:rsidR="00047893" w:rsidRPr="00A1454A">
                  <w:rPr>
                    <w:rStyle w:val="afff1"/>
                    <w:rFonts w:eastAsia="Meiryo UI" w:cs="ＭＳ 明朝" w:hint="eastAsia"/>
                    <w:noProof/>
                  </w:rPr>
                  <w:t>・</w:t>
                </w:r>
                <w:r w:rsidR="00047893" w:rsidRPr="00A1454A">
                  <w:rPr>
                    <w:rStyle w:val="afff1"/>
                    <w:rFonts w:eastAsia="Meiryo UI" w:cs="SimSun" w:hint="eastAsia"/>
                    <w:noProof/>
                  </w:rPr>
                  <w:t>削除する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tab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begin"/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instrText xml:space="preserve"> PAGEREF _Toc184986327 \h </w:instrTex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separate"/>
                </w:r>
                <w:r w:rsidR="002D3C1C">
                  <w:rPr>
                    <w:rFonts w:ascii="Meiryo UI" w:eastAsia="Meiryo UI" w:hAnsi="Meiryo UI"/>
                    <w:noProof/>
                    <w:webHidden/>
                  </w:rPr>
                  <w:t>5</w:t>
                </w:r>
                <w:r w:rsidR="00047893" w:rsidRPr="00A1454A">
                  <w:rPr>
                    <w:rFonts w:ascii="Meiryo UI" w:eastAsia="Meiryo UI" w:hAnsi="Meiryo UI"/>
                    <w:noProof/>
                    <w:webHidden/>
                  </w:rPr>
                  <w:fldChar w:fldCharType="end"/>
                </w:r>
              </w:hyperlink>
            </w:p>
            <w:p w14:paraId="5B8BBEB6" w14:textId="13BAC172" w:rsidR="0021676A" w:rsidRPr="0021676A" w:rsidRDefault="00357A18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  <w:r w:rsidRPr="00A1454A">
                <w:rPr>
                  <w:rFonts w:ascii="Meiryo UI" w:eastAsia="Meiryo UI" w:hAnsi="Meiryo UI"/>
                  <w:b/>
                  <w:bCs/>
                  <w:lang w:val="ja-JP"/>
                </w:rPr>
                <w:fldChar w:fldCharType="end"/>
              </w:r>
            </w:p>
            <w:p w14:paraId="3E7655FB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EAAD959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5C5270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23B05448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5299C884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6CCCDA53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07F56380" w14:textId="77777777" w:rsidR="0021676A" w:rsidRPr="0021676A" w:rsidRDefault="0021676A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  <w:p w14:paraId="442DCF0B" w14:textId="09E0965F" w:rsidR="00C82019" w:rsidRPr="0021676A" w:rsidRDefault="00BC5B79" w:rsidP="00F40E64">
              <w:pPr>
                <w:rPr>
                  <w:rFonts w:ascii="Meiryo UI" w:eastAsia="Meiryo UI" w:hAnsi="Meiryo UI"/>
                  <w:b/>
                  <w:bCs/>
                  <w:lang w:val="ja-JP"/>
                </w:rPr>
              </w:pPr>
            </w:p>
          </w:sdtContent>
        </w:sdt>
      </w:sdtContent>
    </w:sdt>
    <w:p w14:paraId="367C425B" w14:textId="77777777" w:rsidR="008C0825" w:rsidRDefault="008C0825" w:rsidP="00AA50A6">
      <w:pPr>
        <w:pStyle w:val="1"/>
        <w:sectPr w:rsidR="008C0825" w:rsidSect="002D3C1C">
          <w:footerReference w:type="default" r:id="rId11"/>
          <w:footerReference w:type="first" r:id="rId12"/>
          <w:pgSz w:w="11906" w:h="16838" w:code="9"/>
          <w:pgMar w:top="1077" w:right="1440" w:bottom="1077" w:left="1440" w:header="578" w:footer="578" w:gutter="0"/>
          <w:pgNumType w:start="0"/>
          <w:cols w:space="720"/>
          <w:titlePg/>
          <w:docGrid w:linePitch="360"/>
        </w:sectPr>
      </w:pPr>
    </w:p>
    <w:p w14:paraId="649CB801" w14:textId="2E8B7109" w:rsidR="00AA50A6" w:rsidRPr="006958E9" w:rsidRDefault="00C82019" w:rsidP="00AA50A6">
      <w:pPr>
        <w:pStyle w:val="1"/>
        <w:rPr>
          <w:rFonts w:eastAsiaTheme="majorEastAsia"/>
        </w:rPr>
      </w:pPr>
      <w:bookmarkStart w:id="0" w:name="_Toc184986320"/>
      <w:r w:rsidRPr="00A53957">
        <w:rPr>
          <w:rFonts w:hint="eastAsia"/>
        </w:rPr>
        <w:lastRenderedPageBreak/>
        <w:t>本書の目的</w:t>
      </w:r>
      <w:bookmarkEnd w:id="0"/>
    </w:p>
    <w:p w14:paraId="7B96578F" w14:textId="2067A1CD" w:rsidR="006958E9" w:rsidRPr="006958E9" w:rsidRDefault="006958E9" w:rsidP="006958E9">
      <w:pPr>
        <w:pStyle w:val="21"/>
        <w:ind w:left="796" w:right="220"/>
      </w:pPr>
      <w:bookmarkStart w:id="1" w:name="_Toc184986321"/>
      <w:r w:rsidRPr="006958E9">
        <w:t>目的</w:t>
      </w:r>
      <w:bookmarkEnd w:id="1"/>
    </w:p>
    <w:p w14:paraId="03350BC7" w14:textId="33E2DDD3" w:rsidR="00044941" w:rsidRPr="00C03B74" w:rsidRDefault="00C82019" w:rsidP="00C03B74">
      <w:pPr>
        <w:spacing w:line="240" w:lineRule="auto"/>
        <w:ind w:firstLineChars="100" w:firstLine="220"/>
        <w:rPr>
          <w:rFonts w:ascii="Meiryo UI" w:eastAsia="Meiryo UI" w:hAnsi="Meiryo UI"/>
          <w:sz w:val="24"/>
          <w:szCs w:val="24"/>
        </w:rPr>
      </w:pPr>
      <w:r w:rsidRPr="001533EF">
        <w:rPr>
          <w:rFonts w:ascii="Meiryo UI" w:eastAsia="Meiryo UI" w:hAnsi="Meiryo UI" w:hint="eastAsia"/>
        </w:rPr>
        <w:t>本書では、</w:t>
      </w:r>
      <w:r w:rsidR="00781674">
        <w:rPr>
          <w:rFonts w:ascii="Meiryo UI" w:eastAsia="Meiryo UI" w:hAnsi="Meiryo UI" w:hint="eastAsia"/>
        </w:rPr>
        <w:t>「</w:t>
      </w:r>
      <w:r w:rsidR="008C0825">
        <w:rPr>
          <w:rFonts w:ascii="Meiryo UI" w:eastAsia="Meiryo UI" w:hAnsi="Meiryo UI" w:hint="eastAsia"/>
        </w:rPr>
        <w:t>家計簿</w:t>
      </w:r>
      <w:r w:rsidR="00781674">
        <w:rPr>
          <w:rFonts w:ascii="Meiryo UI" w:eastAsia="Meiryo UI" w:hAnsi="Meiryo UI" w:hint="eastAsia"/>
        </w:rPr>
        <w:t>」</w:t>
      </w:r>
      <w:r w:rsidRPr="001533EF">
        <w:rPr>
          <w:rFonts w:ascii="Meiryo UI" w:eastAsia="Meiryo UI" w:hAnsi="Meiryo UI" w:hint="eastAsia"/>
        </w:rPr>
        <w:t>の運用の操作手順を説明します。</w:t>
      </w:r>
    </w:p>
    <w:p w14:paraId="4C07273B" w14:textId="77777777" w:rsidR="00DE58BF" w:rsidRDefault="00DE58BF" w:rsidP="00F40E64">
      <w:pPr>
        <w:rPr>
          <w:rFonts w:eastAsia="メイリオ"/>
        </w:rPr>
      </w:pPr>
    </w:p>
    <w:p w14:paraId="3D6FE322" w14:textId="086955A4" w:rsidR="00DE58BF" w:rsidRPr="008C0825" w:rsidRDefault="00DE58BF" w:rsidP="00F40E64">
      <w:pPr>
        <w:rPr>
          <w:rFonts w:eastAsia="メイリオ"/>
        </w:rPr>
        <w:sectPr w:rsidR="00DE58BF" w:rsidRPr="008C0825" w:rsidSect="002D3C1C">
          <w:pgSz w:w="11906" w:h="16838" w:code="9"/>
          <w:pgMar w:top="1077" w:right="1440" w:bottom="1077" w:left="1440" w:header="578" w:footer="578" w:gutter="0"/>
          <w:pgNumType w:start="2"/>
          <w:cols w:space="720"/>
          <w:docGrid w:linePitch="360"/>
        </w:sectPr>
      </w:pPr>
    </w:p>
    <w:p w14:paraId="42C28B4A" w14:textId="2513C4AC" w:rsidR="00114027" w:rsidRPr="0018376F" w:rsidRDefault="00114027" w:rsidP="0018376F">
      <w:pPr>
        <w:pStyle w:val="1"/>
        <w:rPr>
          <w:rFonts w:ascii="Meiryo UI" w:hAnsi="Meiryo UI"/>
        </w:rPr>
      </w:pPr>
      <w:bookmarkStart w:id="2" w:name="_Toc184986322"/>
      <w:r w:rsidRPr="0018376F">
        <w:rPr>
          <w:rFonts w:ascii="Meiryo UI" w:hAnsi="Meiryo UI" w:hint="eastAsia"/>
        </w:rPr>
        <w:lastRenderedPageBreak/>
        <w:t>使用言語、技術</w:t>
      </w:r>
      <w:bookmarkEnd w:id="2"/>
    </w:p>
    <w:p w14:paraId="693EFA9E" w14:textId="5CC570ED" w:rsidR="00A75A04" w:rsidRPr="00D425A8" w:rsidRDefault="00A75A04" w:rsidP="00121EE4">
      <w:pPr>
        <w:spacing w:line="240" w:lineRule="auto"/>
        <w:rPr>
          <w:rFonts w:ascii="Meiryo UI" w:eastAsia="Meiryo UI" w:hAnsi="Meiryo UI" w:cstheme="majorBidi"/>
          <w:smallCaps/>
          <w:color w:val="000000" w:themeColor="text1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  <w:sz w:val="24"/>
          <w:szCs w:val="24"/>
        </w:rPr>
        <w:t xml:space="preserve"> </w:t>
      </w:r>
      <w:r w:rsidR="00D425A8">
        <w:rPr>
          <w:rFonts w:ascii="Meiryo UI" w:eastAsia="Meiryo UI" w:hAnsi="Meiryo UI" w:cstheme="majorBidi" w:hint="eastAsia"/>
          <w:smallCaps/>
          <w:color w:val="000000" w:themeColor="text1"/>
        </w:rPr>
        <w:t>本書で使用される使用言語や技術は以下の通りです。</w:t>
      </w:r>
    </w:p>
    <w:p w14:paraId="1778535C" w14:textId="5E2E41D4" w:rsidR="00A75A04" w:rsidRPr="00A75A04" w:rsidRDefault="00A75A04" w:rsidP="00121EE4">
      <w:pPr>
        <w:spacing w:line="240" w:lineRule="auto"/>
        <w:rPr>
          <w:rFonts w:eastAsia="メイリオ"/>
        </w:rPr>
      </w:pPr>
      <w:r>
        <w:rPr>
          <w:rFonts w:ascii="Meiryo UI" w:eastAsia="Meiryo UI" w:hAnsi="Meiryo UI" w:cstheme="majorBidi" w:hint="eastAsia"/>
          <w:b/>
          <w:bCs/>
          <w:smallCaps/>
          <w:color w:val="000000" w:themeColor="text1"/>
        </w:rPr>
        <w:t>プログラミング言語/フレームワーク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2AE49951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38F9D790" w14:textId="6F01616B" w:rsidR="00513FC3" w:rsidRDefault="00513FC3" w:rsidP="00121EE4">
            <w:pPr>
              <w:rPr>
                <w:rFonts w:eastAsia="メイリオ"/>
              </w:rPr>
            </w:pPr>
            <w:r w:rsidRPr="00AE3B82">
              <w:rPr>
                <w:rFonts w:eastAsia="メイリオ" w:hint="eastAsia"/>
                <w:sz w:val="21"/>
                <w:szCs w:val="21"/>
              </w:rPr>
              <w:t>正式名称</w:t>
            </w:r>
            <w:r w:rsidRPr="00AE3B82">
              <w:rPr>
                <w:rFonts w:eastAsia="メイリオ" w:hint="eastAsia"/>
                <w:sz w:val="21"/>
                <w:szCs w:val="21"/>
              </w:rPr>
              <w:t>/</w:t>
            </w:r>
            <w:r w:rsidRPr="00AE3B82">
              <w:rPr>
                <w:rFonts w:eastAsia="メイリオ" w:hint="eastAsia"/>
                <w:sz w:val="21"/>
                <w:szCs w:val="21"/>
              </w:rPr>
              <w:t>バージョン</w:t>
            </w:r>
          </w:p>
        </w:tc>
      </w:tr>
      <w:tr w:rsidR="00513FC3" w14:paraId="27D3BFD6" w14:textId="77777777" w:rsidTr="00937C79">
        <w:trPr>
          <w:jc w:val="center"/>
        </w:trPr>
        <w:tc>
          <w:tcPr>
            <w:tcW w:w="7366" w:type="dxa"/>
          </w:tcPr>
          <w:p w14:paraId="645D66B0" w14:textId="213FBBC7" w:rsidR="006D63A6" w:rsidRPr="0010333D" w:rsidRDefault="0010333D" w:rsidP="0010333D">
            <w:pPr>
              <w:pStyle w:val="Web"/>
              <w:rPr>
                <w:rFonts w:ascii="Arial" w:eastAsia="ＭＳ Ｐゴシック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474747"/>
                <w:shd w:val="clear" w:color="auto" w:fill="FFFFFF"/>
              </w:rPr>
              <w:t>Visual basic for applications</w:t>
            </w:r>
            <w:r w:rsidR="0076220E">
              <w:rPr>
                <w:rFonts w:eastAsia="メイリオ" w:cstheme="minorHAnsi"/>
              </w:rPr>
              <w:t xml:space="preserve"> </w:t>
            </w:r>
            <w:r>
              <w:rPr>
                <w:rFonts w:eastAsia="メイリオ" w:cstheme="minorHAnsi" w:hint="eastAsia"/>
              </w:rPr>
              <w:t>V</w:t>
            </w:r>
            <w:r w:rsidR="00522E38">
              <w:rPr>
                <w:rFonts w:eastAsia="メイリオ" w:cstheme="minorHAnsi"/>
              </w:rPr>
              <w:t>er</w:t>
            </w:r>
            <w:r>
              <w:rPr>
                <w:rFonts w:eastAsia="メイリオ" w:cstheme="minorHAnsi" w:hint="eastAsia"/>
              </w:rPr>
              <w:t>16.0.14332.20810</w:t>
            </w:r>
          </w:p>
        </w:tc>
      </w:tr>
      <w:tr w:rsidR="00522E38" w14:paraId="0F508F25" w14:textId="77777777" w:rsidTr="00937C79">
        <w:trPr>
          <w:jc w:val="center"/>
        </w:trPr>
        <w:tc>
          <w:tcPr>
            <w:tcW w:w="7366" w:type="dxa"/>
          </w:tcPr>
          <w:p w14:paraId="3A84AF94" w14:textId="62B7D693" w:rsidR="00522E38" w:rsidRDefault="00522E38" w:rsidP="00121EE4">
            <w:pPr>
              <w:rPr>
                <w:rFonts w:eastAsia="メイリオ" w:cstheme="minorHAnsi"/>
              </w:rPr>
            </w:pPr>
            <w:r>
              <w:rPr>
                <w:rFonts w:eastAsia="メイリオ"/>
              </w:rPr>
              <w:t>SQLite Ver</w:t>
            </w:r>
            <w:r>
              <w:t>3.46.0</w:t>
            </w:r>
          </w:p>
        </w:tc>
      </w:tr>
    </w:tbl>
    <w:p w14:paraId="12FBA6C2" w14:textId="67878F94" w:rsidR="00A75A04" w:rsidRDefault="00A75A04" w:rsidP="00121EE4">
      <w:pPr>
        <w:spacing w:line="240" w:lineRule="auto"/>
        <w:rPr>
          <w:rFonts w:eastAsia="メイリオ"/>
        </w:rPr>
      </w:pPr>
    </w:p>
    <w:p w14:paraId="569C1C2C" w14:textId="69F5CA25" w:rsidR="00E024B2" w:rsidRPr="00E024B2" w:rsidRDefault="00E024B2" w:rsidP="00121EE4">
      <w:pPr>
        <w:spacing w:line="240" w:lineRule="auto"/>
        <w:rPr>
          <w:rFonts w:eastAsia="メイリオ"/>
          <w:b/>
          <w:bCs/>
        </w:rPr>
      </w:pPr>
      <w:r w:rsidRPr="00E024B2">
        <w:rPr>
          <w:rFonts w:eastAsia="メイリオ" w:hint="eastAsia"/>
          <w:b/>
          <w:bCs/>
        </w:rPr>
        <w:t>ツール</w:t>
      </w:r>
      <w:r w:rsidRPr="00E024B2">
        <w:rPr>
          <w:rFonts w:eastAsia="メイリオ" w:hint="eastAsia"/>
          <w:b/>
          <w:bCs/>
        </w:rPr>
        <w:t>/</w:t>
      </w:r>
      <w:r w:rsidRPr="00E024B2">
        <w:rPr>
          <w:rFonts w:eastAsia="メイリオ" w:hint="eastAsia"/>
          <w:b/>
          <w:bCs/>
        </w:rPr>
        <w:t>プラットフォーム</w:t>
      </w:r>
    </w:p>
    <w:tbl>
      <w:tblPr>
        <w:tblStyle w:val="afffff2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513FC3" w14:paraId="74ED1E68" w14:textId="77777777" w:rsidTr="00AE3B82">
        <w:trPr>
          <w:jc w:val="center"/>
        </w:trPr>
        <w:tc>
          <w:tcPr>
            <w:tcW w:w="7366" w:type="dxa"/>
            <w:shd w:val="clear" w:color="auto" w:fill="D9D9D9" w:themeFill="background1" w:themeFillShade="D9"/>
          </w:tcPr>
          <w:p w14:paraId="61237675" w14:textId="50606E3C" w:rsidR="00513FC3" w:rsidRDefault="00513FC3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正式名称</w:t>
            </w:r>
            <w:r>
              <w:rPr>
                <w:rFonts w:eastAsia="メイリオ" w:hint="eastAsia"/>
              </w:rPr>
              <w:t>/</w:t>
            </w:r>
            <w:r>
              <w:rPr>
                <w:rFonts w:eastAsia="メイリオ" w:hint="eastAsia"/>
              </w:rPr>
              <w:t>バージョン</w:t>
            </w:r>
          </w:p>
        </w:tc>
      </w:tr>
      <w:tr w:rsidR="00513FC3" w:rsidRPr="0010333D" w14:paraId="06EB0683" w14:textId="77777777" w:rsidTr="00937C79">
        <w:trPr>
          <w:jc w:val="center"/>
        </w:trPr>
        <w:tc>
          <w:tcPr>
            <w:tcW w:w="7366" w:type="dxa"/>
          </w:tcPr>
          <w:p w14:paraId="47B4613C" w14:textId="7B48DE44" w:rsidR="00513FC3" w:rsidRPr="0010333D" w:rsidRDefault="0010333D" w:rsidP="00121EE4">
            <w:pPr>
              <w:rPr>
                <w:rFonts w:asciiTheme="majorHAnsi" w:eastAsia="メイリオ" w:hAnsiTheme="majorHAnsi" w:cstheme="majorHAnsi"/>
                <w:sz w:val="21"/>
                <w:szCs w:val="21"/>
              </w:rPr>
            </w:pP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 xml:space="preserve">Microsoft® Word LTSC MSO 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>(</w:t>
            </w: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>16.0.14332.20810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 xml:space="preserve">) </w:t>
            </w:r>
            <w:r w:rsidRPr="0010333D">
              <w:rPr>
                <w:rFonts w:asciiTheme="majorHAnsi" w:eastAsia="メイリオ" w:hAnsiTheme="majorHAnsi" w:cstheme="majorHAnsi"/>
                <w:sz w:val="21"/>
                <w:szCs w:val="21"/>
              </w:rPr>
              <w:t>64</w:t>
            </w:r>
            <w:r>
              <w:rPr>
                <w:rFonts w:asciiTheme="majorHAnsi" w:eastAsia="メイリオ" w:hAnsiTheme="majorHAnsi" w:cstheme="majorHAnsi"/>
                <w:sz w:val="21"/>
                <w:szCs w:val="21"/>
              </w:rPr>
              <w:t>bit</w:t>
            </w:r>
          </w:p>
        </w:tc>
      </w:tr>
      <w:tr w:rsidR="00513FC3" w14:paraId="7EFB0238" w14:textId="77777777" w:rsidTr="00937C79">
        <w:trPr>
          <w:jc w:val="center"/>
        </w:trPr>
        <w:tc>
          <w:tcPr>
            <w:tcW w:w="7366" w:type="dxa"/>
          </w:tcPr>
          <w:p w14:paraId="01658312" w14:textId="50818938" w:rsidR="00513FC3" w:rsidRDefault="00522E38" w:rsidP="00121EE4">
            <w:pPr>
              <w:rPr>
                <w:rFonts w:eastAsia="メイリオ"/>
              </w:rPr>
            </w:pPr>
            <w:r w:rsidRPr="00522E38">
              <w:rPr>
                <w:rFonts w:eastAsia="メイリオ"/>
              </w:rPr>
              <w:t>DB Browser for SQLite Ver3.13.0</w:t>
            </w:r>
          </w:p>
        </w:tc>
      </w:tr>
      <w:tr w:rsidR="00513FC3" w14:paraId="054F6425" w14:textId="77777777" w:rsidTr="00937C79">
        <w:trPr>
          <w:jc w:val="center"/>
        </w:trPr>
        <w:tc>
          <w:tcPr>
            <w:tcW w:w="7366" w:type="dxa"/>
          </w:tcPr>
          <w:p w14:paraId="5E77D0D8" w14:textId="2DA70961" w:rsidR="00513FC3" w:rsidRDefault="0010275E" w:rsidP="00121EE4">
            <w:pPr>
              <w:rPr>
                <w:rFonts w:eastAsia="メイリオ"/>
              </w:rPr>
            </w:pPr>
            <w:r>
              <w:rPr>
                <w:rFonts w:eastAsia="メイリオ" w:hint="eastAsia"/>
              </w:rPr>
              <w:t>G</w:t>
            </w:r>
            <w:r>
              <w:rPr>
                <w:rFonts w:eastAsia="メイリオ"/>
              </w:rPr>
              <w:t>itHub</w:t>
            </w:r>
          </w:p>
        </w:tc>
      </w:tr>
    </w:tbl>
    <w:p w14:paraId="4BB6FFF7" w14:textId="77777777" w:rsidR="00EE67C6" w:rsidRDefault="00EE67C6" w:rsidP="00EC125F">
      <w:pPr>
        <w:rPr>
          <w:rFonts w:eastAsia="メイリオ"/>
        </w:rPr>
      </w:pPr>
    </w:p>
    <w:p w14:paraId="3B70C912" w14:textId="77777777" w:rsidR="00DE58BF" w:rsidRDefault="00DE58BF" w:rsidP="002E7C08">
      <w:pPr>
        <w:pStyle w:val="1"/>
        <w:sectPr w:rsidR="00DE58BF" w:rsidSect="002D3C1C">
          <w:pgSz w:w="11906" w:h="16838" w:code="9"/>
          <w:pgMar w:top="1077" w:right="1440" w:bottom="1077" w:left="1440" w:header="578" w:footer="578" w:gutter="0"/>
          <w:pgNumType w:start="3"/>
          <w:cols w:space="720"/>
          <w:docGrid w:linePitch="360"/>
        </w:sectPr>
      </w:pPr>
      <w:bookmarkStart w:id="3" w:name="_Toc183397034"/>
    </w:p>
    <w:p w14:paraId="763F9350" w14:textId="64222A0B" w:rsidR="00A53957" w:rsidRPr="00EC125F" w:rsidRDefault="00114027" w:rsidP="002E7C08">
      <w:pPr>
        <w:pStyle w:val="1"/>
      </w:pPr>
      <w:bookmarkStart w:id="4" w:name="_Toc184986323"/>
      <w:r w:rsidRPr="00A53957">
        <w:rPr>
          <w:rFonts w:hint="eastAsia"/>
        </w:rPr>
        <w:lastRenderedPageBreak/>
        <w:t>操作手順</w:t>
      </w:r>
      <w:r w:rsidR="00AC1686">
        <w:rPr>
          <w:rFonts w:hint="eastAsia"/>
        </w:rPr>
        <w:t>書</w:t>
      </w:r>
      <w:r w:rsidR="00A53957" w:rsidRPr="00A53957">
        <w:rPr>
          <w:rFonts w:hint="eastAsia"/>
        </w:rPr>
        <w:t xml:space="preserve">　</w:t>
      </w:r>
      <w:r w:rsidR="00AC1686">
        <w:rPr>
          <w:rFonts w:hint="eastAsia"/>
        </w:rPr>
        <w:t>【</w:t>
      </w:r>
      <w:r w:rsidR="0010333D">
        <w:rPr>
          <w:rFonts w:hint="eastAsia"/>
        </w:rPr>
        <w:t>操作</w:t>
      </w:r>
      <w:r w:rsidR="00AC1686">
        <w:rPr>
          <w:rFonts w:hint="eastAsia"/>
        </w:rPr>
        <w:t>編】</w:t>
      </w:r>
      <w:bookmarkEnd w:id="3"/>
      <w:bookmarkEnd w:id="4"/>
      <w:r w:rsidR="00A53957" w:rsidRPr="00A53957">
        <w:rPr>
          <w:rFonts w:hint="eastAsia"/>
        </w:rPr>
        <w:t xml:space="preserve">　　</w:t>
      </w:r>
    </w:p>
    <w:p w14:paraId="174DEF81" w14:textId="3AD8B9A3" w:rsidR="008D5882" w:rsidRDefault="008D5882" w:rsidP="008D5882">
      <w:pPr>
        <w:pStyle w:val="21"/>
        <w:ind w:left="796" w:right="220"/>
      </w:pPr>
      <w:bookmarkStart w:id="5" w:name="_Toc184986324"/>
      <w:r>
        <w:rPr>
          <w:rFonts w:hint="eastAsia"/>
        </w:rPr>
        <w:t>家計簿を起動する</w:t>
      </w:r>
      <w:bookmarkEnd w:id="5"/>
    </w:p>
    <w:p w14:paraId="23E9D9F9" w14:textId="728F1297" w:rsidR="008D5882" w:rsidRPr="002E7C08" w:rsidRDefault="008D5882" w:rsidP="00047893">
      <w:pPr>
        <w:ind w:rightChars="504" w:right="1109" w:firstLineChars="100" w:firstLine="220"/>
        <w:rPr>
          <w:rFonts w:eastAsia="メイリオ"/>
        </w:rPr>
      </w:pPr>
      <w:r>
        <w:rPr>
          <w:rFonts w:ascii="メイリオ" w:eastAsia="メイリオ" w:hAnsi="メイリオ" w:hint="eastAsia"/>
        </w:rPr>
        <w:t>プロジェクトフォルダ内の「家計簿入力</w:t>
      </w:r>
      <w:r w:rsidRPr="008263AC">
        <w:rPr>
          <w:rFonts w:ascii="メイリオ" w:eastAsia="メイリオ" w:hAnsi="メイリオ" w:hint="eastAsia"/>
        </w:rPr>
        <w:t>.</w:t>
      </w:r>
      <w:proofErr w:type="spellStart"/>
      <w:r>
        <w:rPr>
          <w:rFonts w:ascii="メイリオ" w:eastAsia="メイリオ" w:hAnsi="メイリオ"/>
        </w:rPr>
        <w:t>xlsm</w:t>
      </w:r>
      <w:proofErr w:type="spellEnd"/>
      <w:r>
        <w:rPr>
          <w:rFonts w:ascii="メイリオ" w:eastAsia="メイリオ" w:hAnsi="メイリオ" w:hint="eastAsia"/>
        </w:rPr>
        <w:t>」ファイルを開いて、「i</w:t>
      </w:r>
      <w:r>
        <w:rPr>
          <w:rFonts w:ascii="メイリオ" w:eastAsia="メイリオ" w:hAnsi="メイリオ"/>
        </w:rPr>
        <w:t>ndex</w:t>
      </w:r>
      <w:r>
        <w:rPr>
          <w:rFonts w:ascii="メイリオ" w:eastAsia="メイリオ" w:hAnsi="メイリオ" w:hint="eastAsia"/>
        </w:rPr>
        <w:t>」タブの「家計簿」ボタンを押下してください。</w:t>
      </w:r>
    </w:p>
    <w:p w14:paraId="27DBA951" w14:textId="518AF59C" w:rsidR="008263AC" w:rsidRPr="008D5882" w:rsidRDefault="008D5882" w:rsidP="0077024B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57C4FB90" wp14:editId="4A8F4CBB">
            <wp:simplePos x="0" y="0"/>
            <wp:positionH relativeFrom="column">
              <wp:posOffset>2152650</wp:posOffset>
            </wp:positionH>
            <wp:positionV relativeFrom="paragraph">
              <wp:posOffset>17780</wp:posOffset>
            </wp:positionV>
            <wp:extent cx="1352550" cy="666750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B3B6C" w14:textId="2FEAC965" w:rsidR="003769B8" w:rsidRDefault="003769B8" w:rsidP="0077024B">
      <w:pPr>
        <w:pStyle w:val="afff6"/>
        <w:ind w:leftChars="127" w:left="279"/>
        <w:rPr>
          <w:rFonts w:ascii="メイリオ" w:eastAsia="メイリオ" w:hAnsi="メイリオ"/>
        </w:rPr>
      </w:pPr>
    </w:p>
    <w:p w14:paraId="140846D6" w14:textId="5A86C519" w:rsidR="008D5882" w:rsidRDefault="008D5882" w:rsidP="008D5882">
      <w:pPr>
        <w:pStyle w:val="21"/>
        <w:ind w:left="796" w:right="220"/>
      </w:pPr>
      <w:bookmarkStart w:id="6" w:name="_Toc184986325"/>
      <w:r>
        <w:rPr>
          <w:rFonts w:hint="eastAsia"/>
        </w:rPr>
        <w:t>家計簿取引一覧を表示する</w:t>
      </w:r>
      <w:bookmarkEnd w:id="6"/>
    </w:p>
    <w:p w14:paraId="03191609" w14:textId="16F97237" w:rsidR="003769B8" w:rsidRPr="008D5882" w:rsidRDefault="008D5882" w:rsidP="00047893">
      <w:pPr>
        <w:pStyle w:val="afff6"/>
        <w:ind w:leftChars="0" w:left="0" w:rightChars="440" w:right="968" w:firstLineChars="128" w:firstLine="282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最初は現在の年の取引一覧が月毎に表示されます。表示する年を変更すると変更した年の取引一覧が表示されます。</w:t>
      </w:r>
    </w:p>
    <w:p w14:paraId="446358EE" w14:textId="519B0753" w:rsidR="00AB4A86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7F637A72" wp14:editId="767F7ACC">
                <wp:simplePos x="0" y="0"/>
                <wp:positionH relativeFrom="column">
                  <wp:posOffset>1133475</wp:posOffset>
                </wp:positionH>
                <wp:positionV relativeFrom="paragraph">
                  <wp:posOffset>108585</wp:posOffset>
                </wp:positionV>
                <wp:extent cx="3914775" cy="2255520"/>
                <wp:effectExtent l="19050" t="19050" r="28575" b="1143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2255520"/>
                          <a:chOff x="0" y="0"/>
                          <a:chExt cx="3914775" cy="2255520"/>
                        </a:xfrm>
                      </wpg:grpSpPr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255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正方形/長方形 12"/>
                        <wps:cNvSpPr/>
                        <wps:spPr>
                          <a:xfrm>
                            <a:off x="762000" y="133350"/>
                            <a:ext cx="790575" cy="209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BDB4F" id="グループ化 13" o:spid="_x0000_s1026" style="position:absolute;left:0;text-align:left;margin-left:89.25pt;margin-top:8.55pt;width:308.25pt;height:177.6pt;z-index:251738624" coordsize="39147,22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1" o:spid="_x0000_s1027" type="#_x0000_t75" style="position:absolute;width:39147;height:22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" stroked="t" strokecolor="black [3213]">
                  <v:imagedata r:id="rId15" o:title=""/>
                  <v:path arrowok="t"/>
                </v:shape>
                <v:rect id="正方形/長方形 12" o:spid="_x0000_s1028" style="position:absolute;left:7620;top:1333;width:7905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" filled="f" strokecolor="red" strokeweight="2.25pt"/>
              </v:group>
            </w:pict>
          </mc:Fallback>
        </mc:AlternateContent>
      </w:r>
    </w:p>
    <w:p w14:paraId="2FB9A6DB" w14:textId="068A9761" w:rsidR="008D5882" w:rsidRDefault="008D5882" w:rsidP="00E461FE">
      <w:pPr>
        <w:pStyle w:val="afff6"/>
        <w:ind w:leftChars="127" w:left="279"/>
        <w:rPr>
          <w:noProof/>
        </w:rPr>
      </w:pPr>
    </w:p>
    <w:p w14:paraId="4420E52B" w14:textId="48F451A1" w:rsidR="008D5882" w:rsidRDefault="008D5882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06B220FC" w14:textId="7AA8070F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B23CE67" w14:textId="71E3F401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0E88367" w14:textId="43D4C70D" w:rsidR="00ED431C" w:rsidRDefault="00ED431C" w:rsidP="00E461FE">
      <w:pPr>
        <w:pStyle w:val="afff6"/>
        <w:ind w:leftChars="127" w:left="279"/>
        <w:rPr>
          <w:rFonts w:ascii="メイリオ" w:eastAsia="メイリオ" w:hAnsi="メイリオ"/>
        </w:rPr>
      </w:pPr>
    </w:p>
    <w:p w14:paraId="16304D30" w14:textId="515C6AEC" w:rsidR="00ED431C" w:rsidRPr="00ED431C" w:rsidRDefault="00ED431C" w:rsidP="00ED431C">
      <w:pPr>
        <w:rPr>
          <w:rFonts w:ascii="メイリオ" w:eastAsia="メイリオ" w:hAnsi="メイリオ"/>
        </w:rPr>
      </w:pPr>
    </w:p>
    <w:p w14:paraId="29A345CA" w14:textId="1AEA10C8" w:rsidR="00ED431C" w:rsidRDefault="00ED431C" w:rsidP="00ED431C">
      <w:pPr>
        <w:pStyle w:val="21"/>
        <w:ind w:left="796" w:right="220"/>
      </w:pPr>
      <w:bookmarkStart w:id="7" w:name="_Toc184986326"/>
      <w:r>
        <w:rPr>
          <w:rFonts w:hint="eastAsia"/>
        </w:rPr>
        <w:t>家計簿を登録する</w:t>
      </w:r>
      <w:bookmarkEnd w:id="7"/>
    </w:p>
    <w:p w14:paraId="77B91D30" w14:textId="130AF109" w:rsidR="00ED431C" w:rsidRPr="008D5882" w:rsidRDefault="00ED431C" w:rsidP="00ED431C">
      <w:pPr>
        <w:pStyle w:val="afff6"/>
        <w:numPr>
          <w:ilvl w:val="0"/>
          <w:numId w:val="31"/>
        </w:numPr>
        <w:ind w:leftChars="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「家計簿入力フォーム」を押下します。家計簿入力フォーム画面が表示されます。</w:t>
      </w:r>
    </w:p>
    <w:p w14:paraId="1EC06368" w14:textId="54E51563" w:rsidR="0077024B" w:rsidRDefault="00ED431C" w:rsidP="00AB4A86">
      <w:pPr>
        <w:pStyle w:val="afff6"/>
        <w:ind w:leftChars="0" w:left="639"/>
        <w:rPr>
          <w:rFonts w:ascii="メイリオ" w:eastAsia="メイリオ" w:hAnsi="メイリオ"/>
        </w:rPr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2E957180" wp14:editId="1396CE49">
            <wp:simplePos x="0" y="0"/>
            <wp:positionH relativeFrom="column">
              <wp:posOffset>1438275</wp:posOffset>
            </wp:positionH>
            <wp:positionV relativeFrom="paragraph">
              <wp:posOffset>29210</wp:posOffset>
            </wp:positionV>
            <wp:extent cx="3288030" cy="1666875"/>
            <wp:effectExtent l="19050" t="19050" r="26670" b="2857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83BB" w14:textId="3F0A4A57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4C52FB28" w14:textId="44FE676D" w:rsidR="0077024B" w:rsidRDefault="0077024B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384F2418" w14:textId="08AEB6E7" w:rsidR="00A1237A" w:rsidRDefault="00A1237A" w:rsidP="00AB4A86">
      <w:pPr>
        <w:pStyle w:val="afff6"/>
        <w:ind w:leftChars="0" w:left="639"/>
        <w:rPr>
          <w:rFonts w:ascii="メイリオ" w:eastAsia="メイリオ" w:hAnsi="メイリオ"/>
        </w:rPr>
      </w:pPr>
    </w:p>
    <w:p w14:paraId="6FE048AB" w14:textId="71534A0F" w:rsidR="002E7C08" w:rsidRPr="0077024B" w:rsidRDefault="002E7C08" w:rsidP="00AB4A86">
      <w:pPr>
        <w:pStyle w:val="afff6"/>
        <w:ind w:leftChars="0" w:left="639"/>
        <w:rPr>
          <w:rFonts w:ascii="メイリオ" w:eastAsia="メイリオ" w:hAnsi="メイリオ"/>
          <w:noProof/>
        </w:rPr>
      </w:pPr>
    </w:p>
    <w:p w14:paraId="7AF55BC1" w14:textId="195B58BC" w:rsidR="00724F84" w:rsidRDefault="00ED431C" w:rsidP="00ED431C">
      <w:pPr>
        <w:pStyle w:val="afff6"/>
        <w:numPr>
          <w:ilvl w:val="0"/>
          <w:numId w:val="31"/>
        </w:numPr>
        <w:ind w:leftChars="0"/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 w:hint="eastAsia"/>
          <w:sz w:val="24"/>
          <w:szCs w:val="24"/>
        </w:rPr>
        <w:lastRenderedPageBreak/>
        <w:t>各入力項目</w:t>
      </w:r>
      <w:r w:rsidR="0077024B">
        <w:rPr>
          <w:rFonts w:ascii="メイリオ" w:eastAsia="メイリオ" w:hAnsi="メイリオ" w:hint="eastAsia"/>
          <w:sz w:val="24"/>
          <w:szCs w:val="24"/>
        </w:rPr>
        <w:t>を</w:t>
      </w:r>
      <w:r>
        <w:rPr>
          <w:rFonts w:ascii="メイリオ" w:eastAsia="メイリオ" w:hAnsi="メイリオ" w:hint="eastAsia"/>
          <w:sz w:val="24"/>
          <w:szCs w:val="24"/>
        </w:rPr>
        <w:t>入力</w:t>
      </w:r>
      <w:r w:rsidR="0077024B">
        <w:rPr>
          <w:rFonts w:ascii="メイリオ" w:eastAsia="メイリオ" w:hAnsi="メイリオ" w:hint="eastAsia"/>
          <w:sz w:val="24"/>
          <w:szCs w:val="24"/>
        </w:rPr>
        <w:t>し</w:t>
      </w:r>
      <w:r w:rsidR="00057164">
        <w:rPr>
          <w:rFonts w:ascii="メイリオ" w:eastAsia="メイリオ" w:hAnsi="メイリオ" w:hint="eastAsia"/>
          <w:sz w:val="24"/>
          <w:szCs w:val="24"/>
        </w:rPr>
        <w:t>、「</w:t>
      </w:r>
      <w:r>
        <w:rPr>
          <w:rFonts w:ascii="メイリオ" w:eastAsia="メイリオ" w:hAnsi="メイリオ" w:hint="eastAsia"/>
          <w:sz w:val="24"/>
          <w:szCs w:val="24"/>
        </w:rPr>
        <w:t>登録</w:t>
      </w:r>
      <w:r w:rsidR="00057164">
        <w:rPr>
          <w:rFonts w:ascii="メイリオ" w:eastAsia="メイリオ" w:hAnsi="メイリオ" w:hint="eastAsia"/>
          <w:sz w:val="24"/>
          <w:szCs w:val="24"/>
        </w:rPr>
        <w:t>」</w:t>
      </w:r>
      <w:r w:rsidR="0077024B">
        <w:rPr>
          <w:rFonts w:ascii="メイリオ" w:eastAsia="メイリオ" w:hAnsi="メイリオ" w:hint="eastAsia"/>
          <w:sz w:val="24"/>
          <w:szCs w:val="24"/>
        </w:rPr>
        <w:t>ボタンを押下します。</w:t>
      </w:r>
    </w:p>
    <w:p w14:paraId="6067F571" w14:textId="7B5248D6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431308C0" wp14:editId="1B7488D5">
                <wp:simplePos x="0" y="0"/>
                <wp:positionH relativeFrom="column">
                  <wp:posOffset>1438275</wp:posOffset>
                </wp:positionH>
                <wp:positionV relativeFrom="paragraph">
                  <wp:posOffset>31115</wp:posOffset>
                </wp:positionV>
                <wp:extent cx="3282950" cy="1674495"/>
                <wp:effectExtent l="19050" t="19050" r="12700" b="20955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950" cy="1674495"/>
                          <a:chOff x="0" y="0"/>
                          <a:chExt cx="3282950" cy="1674495"/>
                        </a:xfrm>
                      </wpg:grpSpPr>
                      <pic:pic xmlns:pic="http://schemas.openxmlformats.org/drawingml/2006/picture">
                        <pic:nvPicPr>
                          <pic:cNvPr id="15" name="図 1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6744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6" name="正方形/長方形 16"/>
                        <wps:cNvSpPr/>
                        <wps:spPr>
                          <a:xfrm>
                            <a:off x="76200" y="1428750"/>
                            <a:ext cx="685800" cy="2190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2DA05" id="グループ化 17" o:spid="_x0000_s1026" style="position:absolute;left:0;text-align:left;margin-left:113.25pt;margin-top:2.45pt;width:258.5pt;height:131.85pt;z-index:251742720" coordsize="32829,167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">
                <v:shape id="図 15" o:spid="_x0000_s1027" type="#_x0000_t75" style="position:absolute;width:32829;height:167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" stroked="t" strokecolor="black [3213]">
                  <v:imagedata r:id="rId18" o:title=""/>
                  <v:path arrowok="t"/>
                </v:shape>
                <v:rect id="正方形/長方形 16" o:spid="_x0000_s1028" style="position:absolute;left:762;top:14287;width:6858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" filled="f" strokecolor="red" strokeweight="2.25pt"/>
              </v:group>
            </w:pict>
          </mc:Fallback>
        </mc:AlternateContent>
      </w:r>
    </w:p>
    <w:p w14:paraId="034A7833" w14:textId="68BB2167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10F28CA0" w14:textId="4999EA73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3BDF96E7" w14:textId="42223E06" w:rsid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36B243B2" w14:textId="4D4C7791" w:rsidR="00ED431C" w:rsidRPr="00ED431C" w:rsidRDefault="00ED431C" w:rsidP="00ED431C">
      <w:pPr>
        <w:rPr>
          <w:rFonts w:ascii="メイリオ" w:eastAsia="メイリオ" w:hAnsi="メイリオ"/>
          <w:sz w:val="24"/>
          <w:szCs w:val="24"/>
        </w:rPr>
      </w:pPr>
    </w:p>
    <w:p w14:paraId="5AF3BFC1" w14:textId="34A5B42E" w:rsidR="00ED431C" w:rsidRDefault="00ED431C" w:rsidP="00ED431C">
      <w:pPr>
        <w:pStyle w:val="21"/>
        <w:ind w:left="796" w:right="220"/>
      </w:pPr>
      <w:bookmarkStart w:id="8" w:name="_Toc184986327"/>
      <w:r>
        <w:rPr>
          <w:rFonts w:hint="eastAsia"/>
        </w:rPr>
        <w:t>家計簿を更新・削除する</w:t>
      </w:r>
      <w:bookmarkEnd w:id="8"/>
    </w:p>
    <w:p w14:paraId="674B4779" w14:textId="5C555588" w:rsidR="00ED431C" w:rsidRPr="00386579" w:rsidRDefault="00ED431C" w:rsidP="00386579">
      <w:pPr>
        <w:ind w:rightChars="440" w:right="968" w:firstLine="220"/>
        <w:rPr>
          <w:rFonts w:ascii="メイリオ" w:eastAsia="メイリオ" w:hAnsi="メイリオ"/>
          <w:sz w:val="24"/>
          <w:szCs w:val="24"/>
        </w:rPr>
      </w:pPr>
      <w:r w:rsidRPr="00386579">
        <w:rPr>
          <w:rFonts w:ascii="メイリオ" w:eastAsia="メイリオ" w:hAnsi="メイリオ" w:hint="eastAsia"/>
          <w:sz w:val="24"/>
          <w:szCs w:val="24"/>
        </w:rPr>
        <w:t>各移動ボタンで更新・削除するデータを表示し</w:t>
      </w:r>
      <w:r w:rsidR="00386579" w:rsidRPr="00386579">
        <w:rPr>
          <w:rFonts w:ascii="メイリオ" w:eastAsia="メイリオ" w:hAnsi="メイリオ" w:hint="eastAsia"/>
          <w:sz w:val="24"/>
          <w:szCs w:val="24"/>
        </w:rPr>
        <w:t>、「更新」または「削除」ボタンを押下します</w:t>
      </w:r>
    </w:p>
    <w:p w14:paraId="115471C6" w14:textId="59B1ABA4" w:rsidR="00724F84" w:rsidRPr="00ED431C" w:rsidRDefault="00386579" w:rsidP="00ED431C">
      <w:pPr>
        <w:pStyle w:val="afff6"/>
        <w:ind w:leftChars="0" w:left="360"/>
        <w:rPr>
          <w:rFonts w:ascii="メイリオ" w:eastAsia="メイリオ" w:hAnsi="メイリオ"/>
        </w:rPr>
      </w:pPr>
      <w:r>
        <w:rPr>
          <w:rFonts w:ascii="メイリオ" w:eastAsia="メイリオ" w:hAnsi="メイリオ"/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1012A539" wp14:editId="63139CB6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3292475" cy="1673225"/>
                <wp:effectExtent l="19050" t="19050" r="22225" b="22225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475" cy="1673225"/>
                          <a:chOff x="0" y="0"/>
                          <a:chExt cx="3292475" cy="167322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475" cy="1673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正方形/長方形 18"/>
                        <wps:cNvSpPr/>
                        <wps:spPr>
                          <a:xfrm>
                            <a:off x="1828800" y="104775"/>
                            <a:ext cx="1428750" cy="5619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93366" id="グループ化 19" o:spid="_x0000_s1026" style="position:absolute;left:0;text-align:left;margin-left:113.25pt;margin-top:7.65pt;width:259.25pt;height:131.75pt;z-index:251745792" coordsize="32924,16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">
                <v:shape id="図 1" o:spid="_x0000_s1027" type="#_x0000_t75" style="position:absolute;width:32924;height:16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" stroked="t" strokecolor="black [3213]">
                  <v:imagedata r:id="rId20" o:title=""/>
                  <v:path arrowok="t"/>
                </v:shape>
                <v:rect id="正方形/長方形 18" o:spid="_x0000_s1028" style="position:absolute;left:18288;top:1047;width:1428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4e+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9g5RcZQK9+AQAA//8DAFBLAQItABQABgAIAAAAIQDb4fbL7gAAAIUBAAATAAAAAAAAAAAA&#10;AAAAAAAAAABbQ29udGVudF9UeXBlc10ueG1sUEsBAi0AFAAGAAgAAAAhAFr0LFu/AAAAFQEAAAsA&#10;AAAAAAAAAAAAAAAAHwEAAF9yZWxzLy5yZWxzUEsBAi0AFAAGAAgAAAAhAF/Th77EAAAA2wAAAA8A&#10;AAAAAAAAAAAAAAAABwIAAGRycy9kb3ducmV2LnhtbFBLBQYAAAAAAwADALcAAAD4AgAAAAA=&#10;" filled="f" strokecolor="red" strokeweight="2.25pt"/>
              </v:group>
            </w:pict>
          </mc:Fallback>
        </mc:AlternateContent>
      </w:r>
    </w:p>
    <w:p w14:paraId="07658BA9" w14:textId="72C59D2B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1988FEAF" w14:textId="048671B3" w:rsidR="00724F84" w:rsidRPr="00724F8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C2414D9" w14:textId="00F8519D" w:rsidR="00D812F4" w:rsidRDefault="00724F84" w:rsidP="00724F84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ab/>
      </w:r>
    </w:p>
    <w:p w14:paraId="21FDEDC1" w14:textId="6F6C633C" w:rsidR="00ED431C" w:rsidRDefault="00ED431C" w:rsidP="00724F84">
      <w:pPr>
        <w:rPr>
          <w:rFonts w:ascii="メイリオ" w:eastAsia="メイリオ" w:hAnsi="メイリオ"/>
        </w:rPr>
      </w:pPr>
    </w:p>
    <w:p w14:paraId="4EAFE361" w14:textId="52D9CAC1" w:rsidR="00ED431C" w:rsidRPr="00386579" w:rsidRDefault="00ED431C" w:rsidP="00724F84">
      <w:pPr>
        <w:rPr>
          <w:rFonts w:ascii="メイリオ" w:eastAsia="メイリオ" w:hAnsi="メイリオ"/>
        </w:rPr>
      </w:pPr>
    </w:p>
    <w:p w14:paraId="07DD3AFB" w14:textId="0A9FCC0C" w:rsidR="00ED431C" w:rsidRDefault="00ED431C" w:rsidP="00724F84">
      <w:pPr>
        <w:rPr>
          <w:rFonts w:ascii="メイリオ" w:eastAsia="メイリオ" w:hAnsi="メイリオ"/>
        </w:rPr>
      </w:pPr>
    </w:p>
    <w:p w14:paraId="39A3ECA5" w14:textId="33CDCF26" w:rsidR="00ED431C" w:rsidRDefault="00ED431C" w:rsidP="00724F84">
      <w:pPr>
        <w:rPr>
          <w:rFonts w:ascii="メイリオ" w:eastAsia="メイリオ" w:hAnsi="メイリオ"/>
        </w:rPr>
      </w:pPr>
    </w:p>
    <w:p w14:paraId="421F7B6A" w14:textId="167902EA" w:rsidR="0040511B" w:rsidRDefault="0040511B" w:rsidP="0040511B">
      <w:pPr>
        <w:rPr>
          <w:rFonts w:ascii="メイリオ" w:eastAsia="メイリオ" w:hAnsi="メイリオ"/>
        </w:rPr>
      </w:pPr>
    </w:p>
    <w:p w14:paraId="0F4E8C23" w14:textId="7F691B59" w:rsidR="0040511B" w:rsidRDefault="0040511B" w:rsidP="0040511B">
      <w:pPr>
        <w:rPr>
          <w:rFonts w:ascii="メイリオ" w:eastAsia="メイリオ" w:hAnsi="メイリオ"/>
        </w:rPr>
      </w:pPr>
    </w:p>
    <w:p w14:paraId="6070E965" w14:textId="106BEAFA" w:rsidR="0040511B" w:rsidRDefault="0040511B" w:rsidP="0040511B">
      <w:pPr>
        <w:rPr>
          <w:rFonts w:ascii="メイリオ" w:eastAsia="メイリオ" w:hAnsi="メイリオ"/>
        </w:rPr>
      </w:pPr>
    </w:p>
    <w:p w14:paraId="5B513FA9" w14:textId="05C53EE6" w:rsidR="0040511B" w:rsidRDefault="0040511B" w:rsidP="0040511B">
      <w:pPr>
        <w:rPr>
          <w:rFonts w:ascii="メイリオ" w:eastAsia="メイリオ" w:hAnsi="メイリオ"/>
        </w:rPr>
      </w:pPr>
    </w:p>
    <w:p w14:paraId="652D53B8" w14:textId="4C8488C3" w:rsidR="0040511B" w:rsidRDefault="0040511B" w:rsidP="0040511B">
      <w:pPr>
        <w:rPr>
          <w:rFonts w:ascii="メイリオ" w:eastAsia="メイリオ" w:hAnsi="メイリオ"/>
        </w:rPr>
      </w:pPr>
    </w:p>
    <w:p w14:paraId="0D6A56A5" w14:textId="77777777" w:rsidR="00D83C86" w:rsidRDefault="00D83C86" w:rsidP="00D14F5B">
      <w:pPr>
        <w:rPr>
          <w:rFonts w:eastAsia="メイリオ"/>
        </w:rPr>
      </w:pPr>
    </w:p>
    <w:sectPr w:rsidR="00D83C86" w:rsidSect="002D3C1C">
      <w:pgSz w:w="11906" w:h="16838" w:code="9"/>
      <w:pgMar w:top="1077" w:right="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03B9" w14:textId="77777777" w:rsidR="00BC5B79" w:rsidRDefault="00BC5B79" w:rsidP="00524988">
      <w:pPr>
        <w:spacing w:after="0"/>
      </w:pPr>
      <w:r>
        <w:separator/>
      </w:r>
    </w:p>
  </w:endnote>
  <w:endnote w:type="continuationSeparator" w:id="0">
    <w:p w14:paraId="6969E07D" w14:textId="77777777" w:rsidR="00BC5B79" w:rsidRDefault="00BC5B79" w:rsidP="005249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8673497"/>
      <w:docPartObj>
        <w:docPartGallery w:val="Page Numbers (Bottom of Page)"/>
        <w:docPartUnique/>
      </w:docPartObj>
    </w:sdtPr>
    <w:sdtContent>
      <w:p w14:paraId="286642CF" w14:textId="6E05D560" w:rsidR="002D3C1C" w:rsidRDefault="002D3C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BEEDA4" w14:textId="77777777" w:rsidR="00185E30" w:rsidRPr="00185E30" w:rsidRDefault="00185E3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692187"/>
      <w:docPartObj>
        <w:docPartGallery w:val="Page Numbers (Bottom of Page)"/>
        <w:docPartUnique/>
      </w:docPartObj>
    </w:sdtPr>
    <w:sdtEndPr/>
    <w:sdtContent>
      <w:p w14:paraId="0B5D9A6F" w14:textId="553C4388" w:rsidR="0021676A" w:rsidRDefault="00BC5B79">
        <w:pPr>
          <w:pStyle w:val="aa"/>
          <w:jc w:val="center"/>
        </w:pPr>
      </w:p>
    </w:sdtContent>
  </w:sdt>
  <w:p w14:paraId="7186BDB4" w14:textId="77777777" w:rsidR="0021676A" w:rsidRDefault="002167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1EAE" w14:textId="77777777" w:rsidR="00BC5B79" w:rsidRDefault="00BC5B79" w:rsidP="00524988">
      <w:pPr>
        <w:spacing w:after="0"/>
      </w:pPr>
      <w:r>
        <w:separator/>
      </w:r>
    </w:p>
  </w:footnote>
  <w:footnote w:type="continuationSeparator" w:id="0">
    <w:p w14:paraId="20F42C3B" w14:textId="77777777" w:rsidR="00BC5B79" w:rsidRDefault="00BC5B79" w:rsidP="005249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22FE7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EE1B5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E656B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AE1D4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3CAE5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9C93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43B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0728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2300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563A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59678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5C5863"/>
    <w:multiLevelType w:val="hybridMultilevel"/>
    <w:tmpl w:val="37AE775C"/>
    <w:lvl w:ilvl="0" w:tplc="FD880F8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07F09D7"/>
    <w:multiLevelType w:val="hybridMultilevel"/>
    <w:tmpl w:val="CB342C54"/>
    <w:lvl w:ilvl="0" w:tplc="10947E0A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33A4407"/>
    <w:multiLevelType w:val="hybridMultilevel"/>
    <w:tmpl w:val="F7644866"/>
    <w:lvl w:ilvl="0" w:tplc="621E907A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482775B"/>
    <w:multiLevelType w:val="multilevel"/>
    <w:tmpl w:val="1B90D1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ind w:left="964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Meiryo UI" w:eastAsia="Meiryo UI" w:hAnsi="Meiryo UI" w:hint="eastAsia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 w15:restartNumberingAfterBreak="0">
    <w:nsid w:val="1CA064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EE7A39"/>
    <w:multiLevelType w:val="hybridMultilevel"/>
    <w:tmpl w:val="591E3AB8"/>
    <w:lvl w:ilvl="0" w:tplc="E4E61104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25CD5A39"/>
    <w:multiLevelType w:val="hybridMultilevel"/>
    <w:tmpl w:val="E5885660"/>
    <w:lvl w:ilvl="0" w:tplc="414C61CC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19" w15:restartNumberingAfterBreak="0">
    <w:nsid w:val="2AB64C88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3F433E"/>
    <w:multiLevelType w:val="hybridMultilevel"/>
    <w:tmpl w:val="DF2A04DC"/>
    <w:lvl w:ilvl="0" w:tplc="0E52A0D4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7085C3C"/>
    <w:multiLevelType w:val="hybridMultilevel"/>
    <w:tmpl w:val="6BA411FA"/>
    <w:lvl w:ilvl="0" w:tplc="D25C9444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39F47654"/>
    <w:multiLevelType w:val="hybridMultilevel"/>
    <w:tmpl w:val="729A2310"/>
    <w:lvl w:ilvl="0" w:tplc="6324C768">
      <w:start w:val="3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CD037B5"/>
    <w:multiLevelType w:val="hybridMultilevel"/>
    <w:tmpl w:val="D6A6234C"/>
    <w:lvl w:ilvl="0" w:tplc="EC447010">
      <w:start w:val="4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D8A1D1E"/>
    <w:multiLevelType w:val="hybridMultilevel"/>
    <w:tmpl w:val="679E929C"/>
    <w:lvl w:ilvl="0" w:tplc="2A92A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448F63B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8356E39"/>
    <w:multiLevelType w:val="hybridMultilevel"/>
    <w:tmpl w:val="C1FC6674"/>
    <w:lvl w:ilvl="0" w:tplc="DF82281E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4F037321"/>
    <w:multiLevelType w:val="hybridMultilevel"/>
    <w:tmpl w:val="D9A6733C"/>
    <w:lvl w:ilvl="0" w:tplc="F760E320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6FE0FFC"/>
    <w:multiLevelType w:val="hybridMultilevel"/>
    <w:tmpl w:val="E688841E"/>
    <w:lvl w:ilvl="0" w:tplc="3ACE3FF4">
      <w:start w:val="1"/>
      <w:numFmt w:val="decimalEnclosedCircle"/>
      <w:lvlText w:val="%1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7FB0946"/>
    <w:multiLevelType w:val="hybridMultilevel"/>
    <w:tmpl w:val="F56CF80E"/>
    <w:lvl w:ilvl="0" w:tplc="04090015">
      <w:start w:val="1"/>
      <w:numFmt w:val="upperLetter"/>
      <w:lvlText w:val="%1)"/>
      <w:lvlJc w:val="left"/>
      <w:pPr>
        <w:ind w:left="99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479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9" w:hanging="420"/>
      </w:pPr>
    </w:lvl>
    <w:lvl w:ilvl="3" w:tplc="0409000F" w:tentative="1">
      <w:start w:val="1"/>
      <w:numFmt w:val="decimal"/>
      <w:lvlText w:val="%4."/>
      <w:lvlJc w:val="left"/>
      <w:pPr>
        <w:ind w:left="2319" w:hanging="420"/>
      </w:pPr>
    </w:lvl>
    <w:lvl w:ilvl="4" w:tplc="04090017" w:tentative="1">
      <w:start w:val="1"/>
      <w:numFmt w:val="aiueoFullWidth"/>
      <w:lvlText w:val="(%5)"/>
      <w:lvlJc w:val="left"/>
      <w:pPr>
        <w:ind w:left="273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9" w:hanging="420"/>
      </w:pPr>
    </w:lvl>
    <w:lvl w:ilvl="6" w:tplc="0409000F" w:tentative="1">
      <w:start w:val="1"/>
      <w:numFmt w:val="decimal"/>
      <w:lvlText w:val="%7."/>
      <w:lvlJc w:val="left"/>
      <w:pPr>
        <w:ind w:left="3579" w:hanging="420"/>
      </w:pPr>
    </w:lvl>
    <w:lvl w:ilvl="7" w:tplc="04090017" w:tentative="1">
      <w:start w:val="1"/>
      <w:numFmt w:val="aiueoFullWidth"/>
      <w:lvlText w:val="(%8)"/>
      <w:lvlJc w:val="left"/>
      <w:pPr>
        <w:ind w:left="399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9" w:hanging="420"/>
      </w:pPr>
    </w:lvl>
  </w:abstractNum>
  <w:abstractNum w:abstractNumId="30" w15:restartNumberingAfterBreak="0">
    <w:nsid w:val="617D3EFA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2CE29A2"/>
    <w:multiLevelType w:val="hybridMultilevel"/>
    <w:tmpl w:val="E4529D56"/>
    <w:lvl w:ilvl="0" w:tplc="DB5E63CC">
      <w:start w:val="1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1159" w:hanging="440"/>
      </w:pPr>
    </w:lvl>
    <w:lvl w:ilvl="2" w:tplc="04090011" w:tentative="1">
      <w:start w:val="1"/>
      <w:numFmt w:val="decimalEnclosedCircle"/>
      <w:lvlText w:val="%3"/>
      <w:lvlJc w:val="left"/>
      <w:pPr>
        <w:ind w:left="1599" w:hanging="440"/>
      </w:pPr>
    </w:lvl>
    <w:lvl w:ilvl="3" w:tplc="0409000F" w:tentative="1">
      <w:start w:val="1"/>
      <w:numFmt w:val="decimal"/>
      <w:lvlText w:val="%4."/>
      <w:lvlJc w:val="left"/>
      <w:pPr>
        <w:ind w:left="2039" w:hanging="440"/>
      </w:pPr>
    </w:lvl>
    <w:lvl w:ilvl="4" w:tplc="04090017" w:tentative="1">
      <w:start w:val="1"/>
      <w:numFmt w:val="aiueoFullWidth"/>
      <w:lvlText w:val="(%5)"/>
      <w:lvlJc w:val="left"/>
      <w:pPr>
        <w:ind w:left="2479" w:hanging="440"/>
      </w:pPr>
    </w:lvl>
    <w:lvl w:ilvl="5" w:tplc="04090011" w:tentative="1">
      <w:start w:val="1"/>
      <w:numFmt w:val="decimalEnclosedCircle"/>
      <w:lvlText w:val="%6"/>
      <w:lvlJc w:val="left"/>
      <w:pPr>
        <w:ind w:left="2919" w:hanging="440"/>
      </w:pPr>
    </w:lvl>
    <w:lvl w:ilvl="6" w:tplc="0409000F" w:tentative="1">
      <w:start w:val="1"/>
      <w:numFmt w:val="decimal"/>
      <w:lvlText w:val="%7."/>
      <w:lvlJc w:val="left"/>
      <w:pPr>
        <w:ind w:left="3359" w:hanging="440"/>
      </w:pPr>
    </w:lvl>
    <w:lvl w:ilvl="7" w:tplc="04090017" w:tentative="1">
      <w:start w:val="1"/>
      <w:numFmt w:val="aiueoFullWidth"/>
      <w:lvlText w:val="(%8)"/>
      <w:lvlJc w:val="left"/>
      <w:pPr>
        <w:ind w:left="3799" w:hanging="440"/>
      </w:pPr>
    </w:lvl>
    <w:lvl w:ilvl="8" w:tplc="04090011" w:tentative="1">
      <w:start w:val="1"/>
      <w:numFmt w:val="decimalEnclosedCircle"/>
      <w:lvlText w:val="%9"/>
      <w:lvlJc w:val="left"/>
      <w:pPr>
        <w:ind w:left="4239" w:hanging="440"/>
      </w:pPr>
    </w:lvl>
  </w:abstractNum>
  <w:abstractNum w:abstractNumId="32" w15:restartNumberingAfterBreak="0">
    <w:nsid w:val="78540575"/>
    <w:multiLevelType w:val="hybridMultilevel"/>
    <w:tmpl w:val="927E89B2"/>
    <w:lvl w:ilvl="0" w:tplc="C1B4ACF2">
      <w:start w:val="2"/>
      <w:numFmt w:val="decimalEnclosedCircle"/>
      <w:lvlText w:val="%1"/>
      <w:lvlJc w:val="left"/>
      <w:pPr>
        <w:ind w:left="63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25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31"/>
  </w:num>
  <w:num w:numId="16">
    <w:abstractNumId w:val="29"/>
  </w:num>
  <w:num w:numId="17">
    <w:abstractNumId w:val="26"/>
  </w:num>
  <w:num w:numId="18">
    <w:abstractNumId w:val="19"/>
  </w:num>
  <w:num w:numId="19">
    <w:abstractNumId w:val="22"/>
  </w:num>
  <w:num w:numId="20">
    <w:abstractNumId w:val="20"/>
  </w:num>
  <w:num w:numId="21">
    <w:abstractNumId w:val="17"/>
  </w:num>
  <w:num w:numId="22">
    <w:abstractNumId w:val="30"/>
  </w:num>
  <w:num w:numId="23">
    <w:abstractNumId w:val="21"/>
  </w:num>
  <w:num w:numId="24">
    <w:abstractNumId w:val="14"/>
  </w:num>
  <w:num w:numId="25">
    <w:abstractNumId w:val="32"/>
  </w:num>
  <w:num w:numId="26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7"/>
  </w:num>
  <w:num w:numId="29">
    <w:abstractNumId w:val="10"/>
  </w:num>
  <w:num w:numId="30">
    <w:abstractNumId w:val="23"/>
  </w:num>
  <w:num w:numId="31">
    <w:abstractNumId w:val="18"/>
  </w:num>
  <w:num w:numId="32">
    <w:abstractNumId w:val="24"/>
  </w:num>
  <w:num w:numId="33">
    <w:abstractNumId w:val="28"/>
  </w:num>
  <w:num w:numId="34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2B"/>
    <w:rsid w:val="00003CEB"/>
    <w:rsid w:val="00013B52"/>
    <w:rsid w:val="00014EB0"/>
    <w:rsid w:val="000210CE"/>
    <w:rsid w:val="00027811"/>
    <w:rsid w:val="00032B9C"/>
    <w:rsid w:val="00033FD9"/>
    <w:rsid w:val="000427AF"/>
    <w:rsid w:val="00044941"/>
    <w:rsid w:val="00047893"/>
    <w:rsid w:val="00052086"/>
    <w:rsid w:val="00057164"/>
    <w:rsid w:val="00064F0F"/>
    <w:rsid w:val="00065917"/>
    <w:rsid w:val="00065977"/>
    <w:rsid w:val="0007247C"/>
    <w:rsid w:val="00075F95"/>
    <w:rsid w:val="00076856"/>
    <w:rsid w:val="00082D32"/>
    <w:rsid w:val="00091DDA"/>
    <w:rsid w:val="000950A2"/>
    <w:rsid w:val="00097C80"/>
    <w:rsid w:val="000A143B"/>
    <w:rsid w:val="000A6DAB"/>
    <w:rsid w:val="000B03EB"/>
    <w:rsid w:val="000B3E26"/>
    <w:rsid w:val="000D665B"/>
    <w:rsid w:val="000E3A1B"/>
    <w:rsid w:val="000E4467"/>
    <w:rsid w:val="000F0D59"/>
    <w:rsid w:val="000F29C2"/>
    <w:rsid w:val="000F611B"/>
    <w:rsid w:val="0010066B"/>
    <w:rsid w:val="0010275E"/>
    <w:rsid w:val="0010333D"/>
    <w:rsid w:val="00114027"/>
    <w:rsid w:val="00116348"/>
    <w:rsid w:val="00121EE4"/>
    <w:rsid w:val="0012222C"/>
    <w:rsid w:val="00124A3E"/>
    <w:rsid w:val="00127896"/>
    <w:rsid w:val="0013036F"/>
    <w:rsid w:val="0013492B"/>
    <w:rsid w:val="00151A42"/>
    <w:rsid w:val="001533EF"/>
    <w:rsid w:val="00161A3E"/>
    <w:rsid w:val="001702E6"/>
    <w:rsid w:val="0017163A"/>
    <w:rsid w:val="00173E1C"/>
    <w:rsid w:val="00174D78"/>
    <w:rsid w:val="0018376F"/>
    <w:rsid w:val="00184B13"/>
    <w:rsid w:val="00185E30"/>
    <w:rsid w:val="00191AD1"/>
    <w:rsid w:val="001923C6"/>
    <w:rsid w:val="001A375B"/>
    <w:rsid w:val="001B3D48"/>
    <w:rsid w:val="001C5F4F"/>
    <w:rsid w:val="001E3ADA"/>
    <w:rsid w:val="001F0317"/>
    <w:rsid w:val="001F05D7"/>
    <w:rsid w:val="001F22DD"/>
    <w:rsid w:val="001F70A6"/>
    <w:rsid w:val="0020635B"/>
    <w:rsid w:val="00207672"/>
    <w:rsid w:val="00207DD1"/>
    <w:rsid w:val="0021676A"/>
    <w:rsid w:val="002261A4"/>
    <w:rsid w:val="00226538"/>
    <w:rsid w:val="00241D01"/>
    <w:rsid w:val="00245AC3"/>
    <w:rsid w:val="00276941"/>
    <w:rsid w:val="00287916"/>
    <w:rsid w:val="00295D56"/>
    <w:rsid w:val="002A3C9C"/>
    <w:rsid w:val="002A6181"/>
    <w:rsid w:val="002B7819"/>
    <w:rsid w:val="002C54F4"/>
    <w:rsid w:val="002C572B"/>
    <w:rsid w:val="002D0C7B"/>
    <w:rsid w:val="002D0E6F"/>
    <w:rsid w:val="002D3C1C"/>
    <w:rsid w:val="002D750C"/>
    <w:rsid w:val="002E0EFD"/>
    <w:rsid w:val="002E3AF5"/>
    <w:rsid w:val="002E4635"/>
    <w:rsid w:val="002E7C08"/>
    <w:rsid w:val="002F1EA7"/>
    <w:rsid w:val="002F3460"/>
    <w:rsid w:val="0030113F"/>
    <w:rsid w:val="003169C1"/>
    <w:rsid w:val="00316D66"/>
    <w:rsid w:val="00323EB2"/>
    <w:rsid w:val="00333856"/>
    <w:rsid w:val="00357A18"/>
    <w:rsid w:val="00362A91"/>
    <w:rsid w:val="00363F4A"/>
    <w:rsid w:val="00371B54"/>
    <w:rsid w:val="003769B8"/>
    <w:rsid w:val="00386579"/>
    <w:rsid w:val="00386B1F"/>
    <w:rsid w:val="00394181"/>
    <w:rsid w:val="003977EC"/>
    <w:rsid w:val="003B24AD"/>
    <w:rsid w:val="003C183D"/>
    <w:rsid w:val="0040511B"/>
    <w:rsid w:val="00412651"/>
    <w:rsid w:val="004166E8"/>
    <w:rsid w:val="00423F04"/>
    <w:rsid w:val="00430960"/>
    <w:rsid w:val="00432A3E"/>
    <w:rsid w:val="00481FAD"/>
    <w:rsid w:val="00483FFD"/>
    <w:rsid w:val="00487AF8"/>
    <w:rsid w:val="00495312"/>
    <w:rsid w:val="004A7AE3"/>
    <w:rsid w:val="004B207A"/>
    <w:rsid w:val="004B7B6B"/>
    <w:rsid w:val="004C74EE"/>
    <w:rsid w:val="004D5A86"/>
    <w:rsid w:val="004D6F74"/>
    <w:rsid w:val="004F344F"/>
    <w:rsid w:val="00507BA2"/>
    <w:rsid w:val="00513D27"/>
    <w:rsid w:val="00513FC3"/>
    <w:rsid w:val="00516FD2"/>
    <w:rsid w:val="00522E38"/>
    <w:rsid w:val="005244D5"/>
    <w:rsid w:val="00524988"/>
    <w:rsid w:val="00527B13"/>
    <w:rsid w:val="005343A5"/>
    <w:rsid w:val="00545F36"/>
    <w:rsid w:val="00546A85"/>
    <w:rsid w:val="00551BA9"/>
    <w:rsid w:val="00557343"/>
    <w:rsid w:val="005575DB"/>
    <w:rsid w:val="0056343F"/>
    <w:rsid w:val="00563FE4"/>
    <w:rsid w:val="0057011B"/>
    <w:rsid w:val="005733DE"/>
    <w:rsid w:val="00575138"/>
    <w:rsid w:val="00575C9D"/>
    <w:rsid w:val="005854E9"/>
    <w:rsid w:val="00591891"/>
    <w:rsid w:val="00592063"/>
    <w:rsid w:val="00596197"/>
    <w:rsid w:val="005A195B"/>
    <w:rsid w:val="005B4F66"/>
    <w:rsid w:val="005C12E2"/>
    <w:rsid w:val="005C2092"/>
    <w:rsid w:val="005D2C23"/>
    <w:rsid w:val="005D30EE"/>
    <w:rsid w:val="005E0584"/>
    <w:rsid w:val="005E3764"/>
    <w:rsid w:val="005E6723"/>
    <w:rsid w:val="005F5ADF"/>
    <w:rsid w:val="00604772"/>
    <w:rsid w:val="00612CEE"/>
    <w:rsid w:val="00617807"/>
    <w:rsid w:val="00632CD9"/>
    <w:rsid w:val="00635230"/>
    <w:rsid w:val="006353BF"/>
    <w:rsid w:val="0063553D"/>
    <w:rsid w:val="00635D86"/>
    <w:rsid w:val="00636C8C"/>
    <w:rsid w:val="00647CE8"/>
    <w:rsid w:val="00663F0D"/>
    <w:rsid w:val="00676EA1"/>
    <w:rsid w:val="00690384"/>
    <w:rsid w:val="006958E9"/>
    <w:rsid w:val="006A59DA"/>
    <w:rsid w:val="006A7062"/>
    <w:rsid w:val="006C16F8"/>
    <w:rsid w:val="006D2CF2"/>
    <w:rsid w:val="006D63A6"/>
    <w:rsid w:val="006E0A69"/>
    <w:rsid w:val="006E43B5"/>
    <w:rsid w:val="006E6BD6"/>
    <w:rsid w:val="006F15E6"/>
    <w:rsid w:val="00700801"/>
    <w:rsid w:val="00701CBD"/>
    <w:rsid w:val="007054D5"/>
    <w:rsid w:val="00706C96"/>
    <w:rsid w:val="00706F34"/>
    <w:rsid w:val="007105DA"/>
    <w:rsid w:val="00711387"/>
    <w:rsid w:val="00712E1C"/>
    <w:rsid w:val="00724F84"/>
    <w:rsid w:val="00725068"/>
    <w:rsid w:val="0072592D"/>
    <w:rsid w:val="00733ADC"/>
    <w:rsid w:val="00736EBE"/>
    <w:rsid w:val="00742E66"/>
    <w:rsid w:val="00746A02"/>
    <w:rsid w:val="00750F42"/>
    <w:rsid w:val="00752E4C"/>
    <w:rsid w:val="00755CF2"/>
    <w:rsid w:val="0076220E"/>
    <w:rsid w:val="0077024B"/>
    <w:rsid w:val="00780AF5"/>
    <w:rsid w:val="00780D76"/>
    <w:rsid w:val="00781674"/>
    <w:rsid w:val="00783197"/>
    <w:rsid w:val="00783F98"/>
    <w:rsid w:val="00784309"/>
    <w:rsid w:val="00792A72"/>
    <w:rsid w:val="007A2CE2"/>
    <w:rsid w:val="007A57BF"/>
    <w:rsid w:val="007A7A98"/>
    <w:rsid w:val="007B15D4"/>
    <w:rsid w:val="007B1C92"/>
    <w:rsid w:val="007B21C5"/>
    <w:rsid w:val="007B2C4B"/>
    <w:rsid w:val="007C38B6"/>
    <w:rsid w:val="007E451A"/>
    <w:rsid w:val="007E5E76"/>
    <w:rsid w:val="007E61F5"/>
    <w:rsid w:val="007F1F53"/>
    <w:rsid w:val="007F7A10"/>
    <w:rsid w:val="0082011C"/>
    <w:rsid w:val="008263AC"/>
    <w:rsid w:val="008307F0"/>
    <w:rsid w:val="008371C6"/>
    <w:rsid w:val="0084141D"/>
    <w:rsid w:val="00856C8C"/>
    <w:rsid w:val="00864E47"/>
    <w:rsid w:val="008665F1"/>
    <w:rsid w:val="00874AA1"/>
    <w:rsid w:val="0088390C"/>
    <w:rsid w:val="008869DB"/>
    <w:rsid w:val="00887602"/>
    <w:rsid w:val="008A2230"/>
    <w:rsid w:val="008A2C12"/>
    <w:rsid w:val="008A3615"/>
    <w:rsid w:val="008B0294"/>
    <w:rsid w:val="008C0825"/>
    <w:rsid w:val="008C7420"/>
    <w:rsid w:val="008D10C9"/>
    <w:rsid w:val="008D5882"/>
    <w:rsid w:val="008E6BBB"/>
    <w:rsid w:val="008F013B"/>
    <w:rsid w:val="008F0E39"/>
    <w:rsid w:val="008F1005"/>
    <w:rsid w:val="00917A75"/>
    <w:rsid w:val="009329C7"/>
    <w:rsid w:val="0093410B"/>
    <w:rsid w:val="00936FB5"/>
    <w:rsid w:val="00937C79"/>
    <w:rsid w:val="00971202"/>
    <w:rsid w:val="009746D6"/>
    <w:rsid w:val="0098044A"/>
    <w:rsid w:val="00994F17"/>
    <w:rsid w:val="00996B24"/>
    <w:rsid w:val="00996BB3"/>
    <w:rsid w:val="009A7C6E"/>
    <w:rsid w:val="009C06D1"/>
    <w:rsid w:val="009D09E5"/>
    <w:rsid w:val="009F25CC"/>
    <w:rsid w:val="009F5203"/>
    <w:rsid w:val="009F74B5"/>
    <w:rsid w:val="00A06A24"/>
    <w:rsid w:val="00A07E83"/>
    <w:rsid w:val="00A11875"/>
    <w:rsid w:val="00A1237A"/>
    <w:rsid w:val="00A1454A"/>
    <w:rsid w:val="00A167EF"/>
    <w:rsid w:val="00A16E86"/>
    <w:rsid w:val="00A2576B"/>
    <w:rsid w:val="00A25C75"/>
    <w:rsid w:val="00A30D2D"/>
    <w:rsid w:val="00A37D09"/>
    <w:rsid w:val="00A46F43"/>
    <w:rsid w:val="00A5187E"/>
    <w:rsid w:val="00A53957"/>
    <w:rsid w:val="00A6524C"/>
    <w:rsid w:val="00A70436"/>
    <w:rsid w:val="00A7423F"/>
    <w:rsid w:val="00A75A04"/>
    <w:rsid w:val="00A76028"/>
    <w:rsid w:val="00A76784"/>
    <w:rsid w:val="00A77814"/>
    <w:rsid w:val="00A95C77"/>
    <w:rsid w:val="00A97F6A"/>
    <w:rsid w:val="00AA50A6"/>
    <w:rsid w:val="00AA57F3"/>
    <w:rsid w:val="00AB0D82"/>
    <w:rsid w:val="00AB1EB0"/>
    <w:rsid w:val="00AB4A86"/>
    <w:rsid w:val="00AC1686"/>
    <w:rsid w:val="00AD20CE"/>
    <w:rsid w:val="00AE3B82"/>
    <w:rsid w:val="00AF67ED"/>
    <w:rsid w:val="00B15FA1"/>
    <w:rsid w:val="00B23D72"/>
    <w:rsid w:val="00B24A35"/>
    <w:rsid w:val="00B26C01"/>
    <w:rsid w:val="00B355EB"/>
    <w:rsid w:val="00B402D8"/>
    <w:rsid w:val="00B43168"/>
    <w:rsid w:val="00B43B6E"/>
    <w:rsid w:val="00B77F91"/>
    <w:rsid w:val="00B83283"/>
    <w:rsid w:val="00B862C7"/>
    <w:rsid w:val="00B95256"/>
    <w:rsid w:val="00B964D8"/>
    <w:rsid w:val="00BA1744"/>
    <w:rsid w:val="00BA3432"/>
    <w:rsid w:val="00BA4086"/>
    <w:rsid w:val="00BA4BBE"/>
    <w:rsid w:val="00BC0B6E"/>
    <w:rsid w:val="00BC1912"/>
    <w:rsid w:val="00BC4D97"/>
    <w:rsid w:val="00BC5B79"/>
    <w:rsid w:val="00BC7ABC"/>
    <w:rsid w:val="00BD143F"/>
    <w:rsid w:val="00BD4540"/>
    <w:rsid w:val="00BE24E0"/>
    <w:rsid w:val="00BE2909"/>
    <w:rsid w:val="00BF4068"/>
    <w:rsid w:val="00C03B74"/>
    <w:rsid w:val="00C12B06"/>
    <w:rsid w:val="00C24E04"/>
    <w:rsid w:val="00C27C59"/>
    <w:rsid w:val="00C300EB"/>
    <w:rsid w:val="00C40992"/>
    <w:rsid w:val="00C51C4D"/>
    <w:rsid w:val="00C639DE"/>
    <w:rsid w:val="00C651EF"/>
    <w:rsid w:val="00C662B5"/>
    <w:rsid w:val="00C7029C"/>
    <w:rsid w:val="00C7126D"/>
    <w:rsid w:val="00C82019"/>
    <w:rsid w:val="00C82132"/>
    <w:rsid w:val="00C86A9F"/>
    <w:rsid w:val="00C92225"/>
    <w:rsid w:val="00C93D1E"/>
    <w:rsid w:val="00CA2915"/>
    <w:rsid w:val="00CB78E2"/>
    <w:rsid w:val="00CC2C01"/>
    <w:rsid w:val="00CC71DA"/>
    <w:rsid w:val="00CD1486"/>
    <w:rsid w:val="00CD4DD6"/>
    <w:rsid w:val="00CD6D06"/>
    <w:rsid w:val="00CE305B"/>
    <w:rsid w:val="00CF6A08"/>
    <w:rsid w:val="00D01D5A"/>
    <w:rsid w:val="00D0457B"/>
    <w:rsid w:val="00D13443"/>
    <w:rsid w:val="00D14F5B"/>
    <w:rsid w:val="00D1737D"/>
    <w:rsid w:val="00D3316E"/>
    <w:rsid w:val="00D337B2"/>
    <w:rsid w:val="00D36A20"/>
    <w:rsid w:val="00D36D7F"/>
    <w:rsid w:val="00D425A8"/>
    <w:rsid w:val="00D4457E"/>
    <w:rsid w:val="00D44B71"/>
    <w:rsid w:val="00D45341"/>
    <w:rsid w:val="00D53B77"/>
    <w:rsid w:val="00D629B0"/>
    <w:rsid w:val="00D761C8"/>
    <w:rsid w:val="00D812F4"/>
    <w:rsid w:val="00D83C86"/>
    <w:rsid w:val="00D8472F"/>
    <w:rsid w:val="00DA298F"/>
    <w:rsid w:val="00DA64E4"/>
    <w:rsid w:val="00DB23BF"/>
    <w:rsid w:val="00DC0273"/>
    <w:rsid w:val="00DE58BF"/>
    <w:rsid w:val="00DE6606"/>
    <w:rsid w:val="00DF4EC0"/>
    <w:rsid w:val="00DF598F"/>
    <w:rsid w:val="00E024B2"/>
    <w:rsid w:val="00E03453"/>
    <w:rsid w:val="00E1075A"/>
    <w:rsid w:val="00E17EE5"/>
    <w:rsid w:val="00E32F17"/>
    <w:rsid w:val="00E34499"/>
    <w:rsid w:val="00E43702"/>
    <w:rsid w:val="00E441CD"/>
    <w:rsid w:val="00E461FE"/>
    <w:rsid w:val="00E67E04"/>
    <w:rsid w:val="00E71FF5"/>
    <w:rsid w:val="00E72CF0"/>
    <w:rsid w:val="00E83830"/>
    <w:rsid w:val="00EA001D"/>
    <w:rsid w:val="00EA2A5A"/>
    <w:rsid w:val="00EA34EF"/>
    <w:rsid w:val="00EA3F0A"/>
    <w:rsid w:val="00EA7313"/>
    <w:rsid w:val="00EC03A3"/>
    <w:rsid w:val="00EC125F"/>
    <w:rsid w:val="00EC364F"/>
    <w:rsid w:val="00EC3F45"/>
    <w:rsid w:val="00ED3296"/>
    <w:rsid w:val="00ED431C"/>
    <w:rsid w:val="00ED4CCD"/>
    <w:rsid w:val="00ED62FD"/>
    <w:rsid w:val="00EE0723"/>
    <w:rsid w:val="00EE1FC3"/>
    <w:rsid w:val="00EE3386"/>
    <w:rsid w:val="00EE34B3"/>
    <w:rsid w:val="00EE67C6"/>
    <w:rsid w:val="00EF41B2"/>
    <w:rsid w:val="00EF7B77"/>
    <w:rsid w:val="00F161DD"/>
    <w:rsid w:val="00F214FF"/>
    <w:rsid w:val="00F32682"/>
    <w:rsid w:val="00F40E64"/>
    <w:rsid w:val="00F47B30"/>
    <w:rsid w:val="00F5149F"/>
    <w:rsid w:val="00F65D12"/>
    <w:rsid w:val="00F712DB"/>
    <w:rsid w:val="00F80A99"/>
    <w:rsid w:val="00F80C02"/>
    <w:rsid w:val="00F8439E"/>
    <w:rsid w:val="00F97264"/>
    <w:rsid w:val="00FA0367"/>
    <w:rsid w:val="00FA1828"/>
    <w:rsid w:val="00FA6F20"/>
    <w:rsid w:val="00FB6EDB"/>
    <w:rsid w:val="00FC286A"/>
    <w:rsid w:val="00FE0743"/>
    <w:rsid w:val="00FF0272"/>
    <w:rsid w:val="00FF04C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21CD6B"/>
  <w15:chartTrackingRefBased/>
  <w15:docId w15:val="{A2C6F6A5-8ED5-4D27-B91A-347D6D10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D5882"/>
  </w:style>
  <w:style w:type="paragraph" w:styleId="1">
    <w:name w:val="heading 1"/>
    <w:basedOn w:val="a2"/>
    <w:next w:val="a2"/>
    <w:link w:val="10"/>
    <w:uiPriority w:val="9"/>
    <w:qFormat/>
    <w:rsid w:val="0018376F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paragraph" w:styleId="21">
    <w:name w:val="heading 2"/>
    <w:basedOn w:val="a2"/>
    <w:next w:val="a2"/>
    <w:link w:val="22"/>
    <w:uiPriority w:val="9"/>
    <w:unhideWhenUsed/>
    <w:qFormat/>
    <w:rsid w:val="0012222C"/>
    <w:pPr>
      <w:keepNext/>
      <w:keepLines/>
      <w:numPr>
        <w:ilvl w:val="1"/>
        <w:numId w:val="14"/>
      </w:numPr>
      <w:spacing w:before="360" w:after="0"/>
      <w:ind w:rightChars="100" w:right="100"/>
      <w:outlineLvl w:val="1"/>
    </w:pPr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EC125F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="Meiryo UI" w:hAnsiTheme="majorHAnsi" w:cstheme="majorBidi"/>
      <w:b/>
      <w:bCs/>
      <w:color w:val="000000" w:themeColor="text1"/>
    </w:rPr>
  </w:style>
  <w:style w:type="paragraph" w:styleId="41">
    <w:name w:val="heading 4"/>
    <w:basedOn w:val="a2"/>
    <w:next w:val="a2"/>
    <w:link w:val="42"/>
    <w:uiPriority w:val="9"/>
    <w:unhideWhenUsed/>
    <w:qFormat/>
    <w:rsid w:val="00C8201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9"/>
    <w:unhideWhenUsed/>
    <w:qFormat/>
    <w:rsid w:val="00C82019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2019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C82019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C82019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82019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185E30"/>
    <w:pPr>
      <w:numPr>
        <w:numId w:val="1"/>
      </w:numPr>
      <w:ind w:left="720"/>
      <w:contextualSpacing/>
    </w:pPr>
  </w:style>
  <w:style w:type="paragraph" w:styleId="a6">
    <w:name w:val="Title"/>
    <w:basedOn w:val="a2"/>
    <w:next w:val="a2"/>
    <w:link w:val="a7"/>
    <w:uiPriority w:val="10"/>
    <w:qFormat/>
    <w:rsid w:val="00C820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C8201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0">
    <w:name w:val="見出し 1 (文字)"/>
    <w:basedOn w:val="a3"/>
    <w:link w:val="1"/>
    <w:uiPriority w:val="9"/>
    <w:rsid w:val="0018376F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2">
    <w:name w:val="見出し 2 (文字)"/>
    <w:basedOn w:val="a3"/>
    <w:link w:val="21"/>
    <w:uiPriority w:val="9"/>
    <w:rsid w:val="0012222C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2">
    <w:name w:val="見出し 3 (文字)"/>
    <w:basedOn w:val="a3"/>
    <w:link w:val="31"/>
    <w:uiPriority w:val="9"/>
    <w:rsid w:val="00EC125F"/>
    <w:rPr>
      <w:rFonts w:asciiTheme="majorHAnsi" w:eastAsia="Meiryo UI" w:hAnsiTheme="majorHAnsi" w:cstheme="majorBidi"/>
      <w:b/>
      <w:bCs/>
      <w:color w:val="000000" w:themeColor="text1"/>
    </w:rPr>
  </w:style>
  <w:style w:type="paragraph" w:styleId="a8">
    <w:name w:val="header"/>
    <w:basedOn w:val="a2"/>
    <w:link w:val="a9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9">
    <w:name w:val="ヘッダー (文字)"/>
    <w:basedOn w:val="a3"/>
    <w:link w:val="a8"/>
    <w:uiPriority w:val="99"/>
    <w:rsid w:val="00185E30"/>
    <w:rPr>
      <w:rFonts w:ascii="Meiryo UI" w:eastAsia="Meiryo UI" w:hAnsi="Meiryo UI"/>
    </w:rPr>
  </w:style>
  <w:style w:type="paragraph" w:styleId="aa">
    <w:name w:val="footer"/>
    <w:basedOn w:val="a2"/>
    <w:link w:val="ab"/>
    <w:uiPriority w:val="99"/>
    <w:unhideWhenUsed/>
    <w:rsid w:val="00185E30"/>
    <w:pPr>
      <w:tabs>
        <w:tab w:val="center" w:pos="4680"/>
        <w:tab w:val="right" w:pos="9360"/>
      </w:tabs>
      <w:spacing w:after="0"/>
    </w:pPr>
  </w:style>
  <w:style w:type="character" w:customStyle="1" w:styleId="ab">
    <w:name w:val="フッター (文字)"/>
    <w:basedOn w:val="a3"/>
    <w:link w:val="aa"/>
    <w:uiPriority w:val="99"/>
    <w:rsid w:val="00185E30"/>
    <w:rPr>
      <w:rFonts w:ascii="Meiryo UI" w:eastAsia="Meiryo UI" w:hAnsi="Meiryo UI"/>
    </w:rPr>
  </w:style>
  <w:style w:type="character" w:styleId="ac">
    <w:name w:val="Placeholder Text"/>
    <w:basedOn w:val="a3"/>
    <w:uiPriority w:val="99"/>
    <w:semiHidden/>
    <w:rsid w:val="00185E30"/>
    <w:rPr>
      <w:rFonts w:ascii="Meiryo UI" w:eastAsia="Meiryo UI" w:hAnsi="Meiryo UI"/>
      <w:color w:val="808080"/>
    </w:rPr>
  </w:style>
  <w:style w:type="paragraph" w:customStyle="1" w:styleId="-">
    <w:name w:val="標準 - インデント"/>
    <w:basedOn w:val="a2"/>
    <w:uiPriority w:val="12"/>
    <w:rsid w:val="00065917"/>
    <w:pPr>
      <w:spacing w:after="60"/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185E30"/>
    <w:pPr>
      <w:numPr>
        <w:numId w:val="2"/>
      </w:numPr>
    </w:pPr>
  </w:style>
  <w:style w:type="numbering" w:styleId="1ai">
    <w:name w:val="Outline List 1"/>
    <w:basedOn w:val="a5"/>
    <w:uiPriority w:val="99"/>
    <w:semiHidden/>
    <w:unhideWhenUsed/>
    <w:rsid w:val="00185E30"/>
    <w:pPr>
      <w:numPr>
        <w:numId w:val="3"/>
      </w:numPr>
    </w:pPr>
  </w:style>
  <w:style w:type="character" w:customStyle="1" w:styleId="42">
    <w:name w:val="見出し 4 (文字)"/>
    <w:basedOn w:val="a3"/>
    <w:link w:val="41"/>
    <w:uiPriority w:val="9"/>
    <w:rsid w:val="00C8201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2">
    <w:name w:val="見出し 5 (文字)"/>
    <w:basedOn w:val="a3"/>
    <w:link w:val="51"/>
    <w:uiPriority w:val="9"/>
    <w:rsid w:val="00C820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見出し 6 (文字)"/>
    <w:basedOn w:val="a3"/>
    <w:link w:val="6"/>
    <w:uiPriority w:val="9"/>
    <w:semiHidden/>
    <w:rsid w:val="00C820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見出し 7 (文字)"/>
    <w:basedOn w:val="a3"/>
    <w:link w:val="7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3"/>
    <w:link w:val="8"/>
    <w:uiPriority w:val="9"/>
    <w:semiHidden/>
    <w:rsid w:val="00C820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3"/>
    <w:link w:val="9"/>
    <w:uiPriority w:val="9"/>
    <w:semiHidden/>
    <w:rsid w:val="00C820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1">
    <w:name w:val="Outline List 3"/>
    <w:basedOn w:val="a5"/>
    <w:uiPriority w:val="99"/>
    <w:semiHidden/>
    <w:unhideWhenUsed/>
    <w:rsid w:val="00185E30"/>
    <w:pPr>
      <w:numPr>
        <w:numId w:val="4"/>
      </w:numPr>
    </w:pPr>
  </w:style>
  <w:style w:type="paragraph" w:styleId="ad">
    <w:name w:val="Balloon Text"/>
    <w:basedOn w:val="a2"/>
    <w:link w:val="ae"/>
    <w:uiPriority w:val="99"/>
    <w:semiHidden/>
    <w:unhideWhenUsed/>
    <w:rsid w:val="00185E30"/>
    <w:pPr>
      <w:spacing w:after="0"/>
    </w:pPr>
    <w:rPr>
      <w:rFonts w:cs="Segoe U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185E30"/>
    <w:rPr>
      <w:rFonts w:ascii="Meiryo UI" w:eastAsia="Meiryo UI" w:hAnsi="Meiryo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185E30"/>
  </w:style>
  <w:style w:type="paragraph" w:styleId="af0">
    <w:name w:val="Block Text"/>
    <w:basedOn w:val="a2"/>
    <w:uiPriority w:val="99"/>
    <w:semiHidden/>
    <w:unhideWhenUsed/>
    <w:rsid w:val="00185E30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185E30"/>
    <w:pPr>
      <w:spacing w:after="120"/>
    </w:pPr>
  </w:style>
  <w:style w:type="character" w:customStyle="1" w:styleId="af2">
    <w:name w:val="本文 (文字)"/>
    <w:basedOn w:val="a3"/>
    <w:link w:val="af1"/>
    <w:uiPriority w:val="99"/>
    <w:semiHidden/>
    <w:rsid w:val="00185E30"/>
    <w:rPr>
      <w:rFonts w:ascii="Meiryo UI" w:eastAsia="Meiryo UI" w:hAnsi="Meiryo UI"/>
    </w:rPr>
  </w:style>
  <w:style w:type="paragraph" w:styleId="23">
    <w:name w:val="Body Text 2"/>
    <w:basedOn w:val="a2"/>
    <w:link w:val="24"/>
    <w:uiPriority w:val="99"/>
    <w:semiHidden/>
    <w:unhideWhenUsed/>
    <w:rsid w:val="00185E30"/>
    <w:pPr>
      <w:spacing w:after="120" w:line="480" w:lineRule="auto"/>
    </w:pPr>
  </w:style>
  <w:style w:type="character" w:customStyle="1" w:styleId="24">
    <w:name w:val="本文 2 (文字)"/>
    <w:basedOn w:val="a3"/>
    <w:link w:val="23"/>
    <w:uiPriority w:val="99"/>
    <w:semiHidden/>
    <w:rsid w:val="00185E30"/>
    <w:rPr>
      <w:rFonts w:ascii="Meiryo UI" w:eastAsia="Meiryo UI" w:hAnsi="Meiryo UI"/>
    </w:rPr>
  </w:style>
  <w:style w:type="paragraph" w:styleId="33">
    <w:name w:val="Body Text 3"/>
    <w:basedOn w:val="a2"/>
    <w:link w:val="34"/>
    <w:uiPriority w:val="99"/>
    <w:semiHidden/>
    <w:unhideWhenUsed/>
    <w:rsid w:val="00185E30"/>
    <w:pPr>
      <w:spacing w:after="120"/>
    </w:pPr>
    <w:rPr>
      <w:sz w:val="16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85E30"/>
    <w:rPr>
      <w:rFonts w:ascii="Meiryo UI" w:eastAsia="Meiryo UI" w:hAnsi="Meiryo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5E30"/>
    <w:pPr>
      <w:spacing w:after="160"/>
      <w:ind w:firstLine="360"/>
    </w:pPr>
  </w:style>
  <w:style w:type="character" w:customStyle="1" w:styleId="af4">
    <w:name w:val="本文字下げ (文字)"/>
    <w:basedOn w:val="af2"/>
    <w:link w:val="af3"/>
    <w:uiPriority w:val="99"/>
    <w:semiHidden/>
    <w:rsid w:val="00185E30"/>
    <w:rPr>
      <w:rFonts w:ascii="Meiryo UI" w:eastAsia="Meiryo UI" w:hAnsi="Meiryo UI"/>
    </w:rPr>
  </w:style>
  <w:style w:type="paragraph" w:styleId="af5">
    <w:name w:val="Body Text Indent"/>
    <w:basedOn w:val="a2"/>
    <w:link w:val="af6"/>
    <w:uiPriority w:val="99"/>
    <w:semiHidden/>
    <w:unhideWhenUsed/>
    <w:rsid w:val="00185E30"/>
    <w:pPr>
      <w:spacing w:after="120"/>
      <w:ind w:left="360"/>
    </w:pPr>
  </w:style>
  <w:style w:type="character" w:customStyle="1" w:styleId="af6">
    <w:name w:val="本文インデント (文字)"/>
    <w:basedOn w:val="a3"/>
    <w:link w:val="af5"/>
    <w:uiPriority w:val="99"/>
    <w:semiHidden/>
    <w:rsid w:val="00185E30"/>
    <w:rPr>
      <w:rFonts w:ascii="Meiryo UI" w:eastAsia="Meiryo UI" w:hAnsi="Meiryo UI"/>
    </w:rPr>
  </w:style>
  <w:style w:type="paragraph" w:styleId="25">
    <w:name w:val="Body Text First Indent 2"/>
    <w:basedOn w:val="af5"/>
    <w:link w:val="26"/>
    <w:uiPriority w:val="99"/>
    <w:semiHidden/>
    <w:unhideWhenUsed/>
    <w:rsid w:val="00185E30"/>
    <w:pPr>
      <w:spacing w:after="160"/>
      <w:ind w:firstLine="360"/>
    </w:pPr>
  </w:style>
  <w:style w:type="character" w:customStyle="1" w:styleId="26">
    <w:name w:val="本文字下げ 2 (文字)"/>
    <w:basedOn w:val="af6"/>
    <w:link w:val="25"/>
    <w:uiPriority w:val="99"/>
    <w:semiHidden/>
    <w:rsid w:val="00185E30"/>
    <w:rPr>
      <w:rFonts w:ascii="Meiryo UI" w:eastAsia="Meiryo UI" w:hAnsi="Meiryo UI"/>
    </w:rPr>
  </w:style>
  <w:style w:type="paragraph" w:styleId="27">
    <w:name w:val="Body Text Indent 2"/>
    <w:basedOn w:val="a2"/>
    <w:link w:val="28"/>
    <w:uiPriority w:val="99"/>
    <w:semiHidden/>
    <w:unhideWhenUsed/>
    <w:rsid w:val="00185E30"/>
    <w:pPr>
      <w:spacing w:after="120" w:line="480" w:lineRule="auto"/>
      <w:ind w:left="360"/>
    </w:pPr>
  </w:style>
  <w:style w:type="character" w:customStyle="1" w:styleId="28">
    <w:name w:val="本文インデント 2 (文字)"/>
    <w:basedOn w:val="a3"/>
    <w:link w:val="27"/>
    <w:uiPriority w:val="99"/>
    <w:semiHidden/>
    <w:rsid w:val="00185E30"/>
    <w:rPr>
      <w:rFonts w:ascii="Meiryo UI" w:eastAsia="Meiryo UI" w:hAnsi="Meiryo UI"/>
    </w:rPr>
  </w:style>
  <w:style w:type="paragraph" w:styleId="35">
    <w:name w:val="Body Text Indent 3"/>
    <w:basedOn w:val="a2"/>
    <w:link w:val="36"/>
    <w:uiPriority w:val="99"/>
    <w:semiHidden/>
    <w:unhideWhenUsed/>
    <w:rsid w:val="00185E30"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85E30"/>
    <w:rPr>
      <w:rFonts w:ascii="Meiryo UI" w:eastAsia="Meiryo UI" w:hAnsi="Meiryo UI"/>
      <w:sz w:val="16"/>
      <w:szCs w:val="16"/>
    </w:rPr>
  </w:style>
  <w:style w:type="character" w:styleId="af7">
    <w:name w:val="Book Title"/>
    <w:basedOn w:val="a3"/>
    <w:uiPriority w:val="33"/>
    <w:qFormat/>
    <w:rsid w:val="00C82019"/>
    <w:rPr>
      <w:b w:val="0"/>
      <w:bCs w:val="0"/>
      <w:smallCap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C820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185E30"/>
    <w:pPr>
      <w:spacing w:after="0"/>
      <w:ind w:left="4320"/>
    </w:pPr>
  </w:style>
  <w:style w:type="character" w:customStyle="1" w:styleId="afa">
    <w:name w:val="結語 (文字)"/>
    <w:basedOn w:val="a3"/>
    <w:link w:val="af9"/>
    <w:uiPriority w:val="99"/>
    <w:semiHidden/>
    <w:rsid w:val="00185E30"/>
    <w:rPr>
      <w:rFonts w:ascii="Meiryo UI" w:eastAsia="Meiryo UI" w:hAnsi="Meiryo UI"/>
    </w:rPr>
  </w:style>
  <w:style w:type="table" w:styleId="14">
    <w:name w:val="Colorful Grid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b">
    <w:name w:val="annotation reference"/>
    <w:basedOn w:val="a3"/>
    <w:uiPriority w:val="99"/>
    <w:semiHidden/>
    <w:unhideWhenUsed/>
    <w:rsid w:val="00185E30"/>
    <w:rPr>
      <w:rFonts w:ascii="Meiryo UI" w:hAnsi="Meiryo UI"/>
      <w:sz w:val="16"/>
      <w:szCs w:val="16"/>
    </w:rPr>
  </w:style>
  <w:style w:type="paragraph" w:styleId="afc">
    <w:name w:val="annotation text"/>
    <w:basedOn w:val="a2"/>
    <w:link w:val="afd"/>
    <w:uiPriority w:val="99"/>
    <w:unhideWhenUsed/>
    <w:rsid w:val="00185E30"/>
    <w:rPr>
      <w:sz w:val="20"/>
      <w:szCs w:val="20"/>
    </w:rPr>
  </w:style>
  <w:style w:type="character" w:customStyle="1" w:styleId="afd">
    <w:name w:val="コメント文字列 (文字)"/>
    <w:basedOn w:val="a3"/>
    <w:link w:val="afc"/>
    <w:uiPriority w:val="99"/>
    <w:rsid w:val="00185E30"/>
    <w:rPr>
      <w:rFonts w:ascii="Meiryo UI" w:eastAsia="Meiryo UI" w:hAnsi="Meiryo UI"/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85E30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185E30"/>
    <w:rPr>
      <w:rFonts w:ascii="Meiryo UI" w:eastAsia="Meiryo UI" w:hAnsi="Meiryo UI"/>
      <w:b/>
      <w:bCs/>
      <w:sz w:val="20"/>
      <w:szCs w:val="20"/>
    </w:rPr>
  </w:style>
  <w:style w:type="table" w:styleId="11">
    <w:name w:val="Dark List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0">
    <w:name w:val="Date"/>
    <w:basedOn w:val="a2"/>
    <w:next w:val="a2"/>
    <w:link w:val="aff1"/>
    <w:uiPriority w:val="99"/>
    <w:semiHidden/>
    <w:unhideWhenUsed/>
    <w:rsid w:val="00185E30"/>
  </w:style>
  <w:style w:type="character" w:customStyle="1" w:styleId="aff1">
    <w:name w:val="日付 (文字)"/>
    <w:basedOn w:val="a3"/>
    <w:link w:val="aff0"/>
    <w:uiPriority w:val="99"/>
    <w:semiHidden/>
    <w:rsid w:val="00185E30"/>
    <w:rPr>
      <w:rFonts w:ascii="Meiryo UI" w:eastAsia="Meiryo UI" w:hAnsi="Meiryo UI"/>
    </w:rPr>
  </w:style>
  <w:style w:type="paragraph" w:styleId="aff2">
    <w:name w:val="Document Map"/>
    <w:basedOn w:val="a2"/>
    <w:link w:val="aff3"/>
    <w:uiPriority w:val="99"/>
    <w:semiHidden/>
    <w:unhideWhenUsed/>
    <w:rsid w:val="00185E30"/>
    <w:pPr>
      <w:spacing w:after="0"/>
    </w:pPr>
    <w:rPr>
      <w:rFonts w:cs="Segoe UI"/>
      <w:sz w:val="16"/>
      <w:szCs w:val="16"/>
    </w:rPr>
  </w:style>
  <w:style w:type="character" w:customStyle="1" w:styleId="aff3">
    <w:name w:val="見出しマップ (文字)"/>
    <w:basedOn w:val="a3"/>
    <w:link w:val="aff2"/>
    <w:uiPriority w:val="99"/>
    <w:semiHidden/>
    <w:rsid w:val="00185E30"/>
    <w:rPr>
      <w:rFonts w:ascii="Meiryo UI" w:eastAsia="Meiryo UI" w:hAnsi="Meiryo UI" w:cs="Segoe UI"/>
      <w:sz w:val="16"/>
      <w:szCs w:val="16"/>
    </w:rPr>
  </w:style>
  <w:style w:type="paragraph" w:styleId="aff4">
    <w:name w:val="E-mail Signature"/>
    <w:basedOn w:val="a2"/>
    <w:link w:val="aff5"/>
    <w:uiPriority w:val="99"/>
    <w:semiHidden/>
    <w:unhideWhenUsed/>
    <w:rsid w:val="00185E30"/>
    <w:pPr>
      <w:spacing w:after="0"/>
    </w:pPr>
  </w:style>
  <w:style w:type="character" w:customStyle="1" w:styleId="aff5">
    <w:name w:val="電子メール署名 (文字)"/>
    <w:basedOn w:val="a3"/>
    <w:link w:val="aff4"/>
    <w:uiPriority w:val="99"/>
    <w:semiHidden/>
    <w:rsid w:val="00185E30"/>
    <w:rPr>
      <w:rFonts w:ascii="Meiryo UI" w:eastAsia="Meiryo UI" w:hAnsi="Meiryo UI"/>
    </w:rPr>
  </w:style>
  <w:style w:type="character" w:styleId="aff6">
    <w:name w:val="Emphasis"/>
    <w:basedOn w:val="a3"/>
    <w:uiPriority w:val="20"/>
    <w:qFormat/>
    <w:rsid w:val="00C82019"/>
    <w:rPr>
      <w:i/>
      <w:iCs/>
      <w:color w:val="auto"/>
    </w:rPr>
  </w:style>
  <w:style w:type="character" w:styleId="aff7">
    <w:name w:val="end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185E30"/>
    <w:rPr>
      <w:rFonts w:ascii="Meiryo UI" w:eastAsia="Meiryo UI" w:hAnsi="Meiryo UI"/>
      <w:sz w:val="20"/>
      <w:szCs w:val="20"/>
    </w:rPr>
  </w:style>
  <w:style w:type="paragraph" w:styleId="affa">
    <w:name w:val="envelope address"/>
    <w:basedOn w:val="a2"/>
    <w:uiPriority w:val="99"/>
    <w:semiHidden/>
    <w:unhideWhenUsed/>
    <w:rsid w:val="00185E30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ffb">
    <w:name w:val="envelope return"/>
    <w:basedOn w:val="a2"/>
    <w:uiPriority w:val="99"/>
    <w:semiHidden/>
    <w:unhideWhenUsed/>
    <w:rsid w:val="00185E30"/>
    <w:pPr>
      <w:spacing w:after="0"/>
    </w:pPr>
    <w:rPr>
      <w:rFonts w:eastAsiaTheme="majorEastAsia" w:cstheme="majorBidi"/>
      <w:sz w:val="20"/>
      <w:szCs w:val="20"/>
    </w:rPr>
  </w:style>
  <w:style w:type="character" w:styleId="affc">
    <w:name w:val="FollowedHyperlink"/>
    <w:basedOn w:val="a3"/>
    <w:uiPriority w:val="99"/>
    <w:semiHidden/>
    <w:unhideWhenUsed/>
    <w:rsid w:val="00185E30"/>
    <w:rPr>
      <w:rFonts w:ascii="Meiryo UI" w:hAnsi="Meiryo UI"/>
      <w:color w:val="954F72" w:themeColor="followedHyperlink"/>
      <w:u w:val="single"/>
    </w:rPr>
  </w:style>
  <w:style w:type="character" w:styleId="affd">
    <w:name w:val="footnote reference"/>
    <w:basedOn w:val="a3"/>
    <w:uiPriority w:val="99"/>
    <w:semiHidden/>
    <w:unhideWhenUsed/>
    <w:rsid w:val="00185E30"/>
    <w:rPr>
      <w:rFonts w:ascii="Meiryo UI" w:hAnsi="Meiryo UI"/>
      <w:vertAlign w:val="superscript"/>
    </w:rPr>
  </w:style>
  <w:style w:type="paragraph" w:styleId="affe">
    <w:name w:val="footnote text"/>
    <w:basedOn w:val="a2"/>
    <w:link w:val="afff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afff">
    <w:name w:val="脚注文字列 (文字)"/>
    <w:basedOn w:val="a3"/>
    <w:link w:val="affe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15">
    <w:name w:val="Grid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0">
    <w:name w:val="Hashtag"/>
    <w:basedOn w:val="a3"/>
    <w:uiPriority w:val="99"/>
    <w:semiHidden/>
    <w:unhideWhenUsed/>
    <w:rsid w:val="00185E30"/>
    <w:rPr>
      <w:rFonts w:ascii="Meiryo UI" w:hAnsi="Meiryo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185E30"/>
    <w:rPr>
      <w:rFonts w:ascii="Meiryo UI" w:hAnsi="Meiryo UI"/>
    </w:rPr>
  </w:style>
  <w:style w:type="paragraph" w:styleId="HTML0">
    <w:name w:val="HTML Address"/>
    <w:basedOn w:val="a2"/>
    <w:link w:val="HTML1"/>
    <w:uiPriority w:val="99"/>
    <w:semiHidden/>
    <w:unhideWhenUsed/>
    <w:rsid w:val="00185E30"/>
    <w:pPr>
      <w:spacing w:after="0"/>
    </w:pPr>
    <w:rPr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sid w:val="00185E30"/>
    <w:rPr>
      <w:rFonts w:ascii="Meiryo UI" w:eastAsia="Meiryo UI" w:hAnsi="Meiryo UI"/>
      <w:i/>
      <w:iCs/>
    </w:rPr>
  </w:style>
  <w:style w:type="character" w:styleId="HTML2">
    <w:name w:val="HTML Cit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3">
    <w:name w:val="HTML Code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HTML5">
    <w:name w:val="HTML Keyboard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5E30"/>
    <w:pPr>
      <w:spacing w:after="0"/>
    </w:pPr>
    <w:rPr>
      <w:sz w:val="20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sid w:val="00185E30"/>
    <w:rPr>
      <w:rFonts w:ascii="Meiryo UI" w:eastAsia="Meiryo UI" w:hAnsi="Meiryo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185E30"/>
    <w:rPr>
      <w:rFonts w:ascii="Meiryo UI" w:hAnsi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5E30"/>
    <w:rPr>
      <w:rFonts w:ascii="Meiryo UI" w:hAnsi="Meiryo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185E30"/>
    <w:rPr>
      <w:rFonts w:ascii="Meiryo UI" w:hAnsi="Meiryo UI"/>
      <w:i/>
      <w:iCs/>
    </w:rPr>
  </w:style>
  <w:style w:type="character" w:styleId="afff1">
    <w:name w:val="Hyperlink"/>
    <w:basedOn w:val="a3"/>
    <w:uiPriority w:val="99"/>
    <w:unhideWhenUsed/>
    <w:rsid w:val="00185E30"/>
    <w:rPr>
      <w:rFonts w:ascii="Meiryo UI" w:hAnsi="Meiryo UI"/>
      <w:color w:val="0563C1" w:themeColor="hyperlink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rsid w:val="00185E30"/>
    <w:pPr>
      <w:spacing w:after="0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5E30"/>
    <w:pPr>
      <w:spacing w:after="0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5E30"/>
    <w:pPr>
      <w:spacing w:after="0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5E30"/>
    <w:pPr>
      <w:spacing w:after="0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5E30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5E30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5E30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5E30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5E30"/>
    <w:pPr>
      <w:spacing w:after="0"/>
      <w:ind w:left="2160" w:hanging="240"/>
    </w:pPr>
  </w:style>
  <w:style w:type="paragraph" w:styleId="afff2">
    <w:name w:val="index heading"/>
    <w:basedOn w:val="a2"/>
    <w:next w:val="16"/>
    <w:uiPriority w:val="99"/>
    <w:semiHidden/>
    <w:unhideWhenUsed/>
    <w:rsid w:val="00185E30"/>
    <w:rPr>
      <w:rFonts w:eastAsiaTheme="majorEastAsia" w:cstheme="majorBidi"/>
      <w:b/>
      <w:bCs/>
    </w:rPr>
  </w:style>
  <w:style w:type="character" w:styleId="2b">
    <w:name w:val="Intense Emphasis"/>
    <w:basedOn w:val="a3"/>
    <w:uiPriority w:val="21"/>
    <w:qFormat/>
    <w:rsid w:val="00C82019"/>
    <w:rPr>
      <w:b/>
      <w:bCs/>
      <w:i/>
      <w:iCs/>
      <w:caps/>
    </w:rPr>
  </w:style>
  <w:style w:type="paragraph" w:styleId="2c">
    <w:name w:val="Intense Quote"/>
    <w:basedOn w:val="a2"/>
    <w:next w:val="a2"/>
    <w:link w:val="2d"/>
    <w:uiPriority w:val="30"/>
    <w:qFormat/>
    <w:rsid w:val="00C820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d">
    <w:name w:val="引用文 2 (文字)"/>
    <w:basedOn w:val="a3"/>
    <w:link w:val="2c"/>
    <w:uiPriority w:val="30"/>
    <w:rsid w:val="00C82019"/>
    <w:rPr>
      <w:color w:val="000000" w:themeColor="text1"/>
      <w:shd w:val="clear" w:color="auto" w:fill="F2F2F2" w:themeFill="background1" w:themeFillShade="F2"/>
    </w:rPr>
  </w:style>
  <w:style w:type="character" w:styleId="2e">
    <w:name w:val="Intense Reference"/>
    <w:basedOn w:val="a3"/>
    <w:uiPriority w:val="32"/>
    <w:qFormat/>
    <w:rsid w:val="00C82019"/>
    <w:rPr>
      <w:b/>
      <w:bCs/>
      <w:smallCaps/>
      <w:u w:val="single"/>
    </w:rPr>
  </w:style>
  <w:style w:type="table" w:styleId="39">
    <w:name w:val="Light Grid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rsid w:val="00185E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3">
    <w:name w:val="line number"/>
    <w:basedOn w:val="a3"/>
    <w:uiPriority w:val="99"/>
    <w:semiHidden/>
    <w:unhideWhenUsed/>
    <w:rsid w:val="00185E30"/>
    <w:rPr>
      <w:rFonts w:ascii="Meiryo UI" w:hAnsi="Meiryo UI"/>
    </w:rPr>
  </w:style>
  <w:style w:type="paragraph" w:styleId="afff4">
    <w:name w:val="List"/>
    <w:basedOn w:val="a2"/>
    <w:uiPriority w:val="99"/>
    <w:semiHidden/>
    <w:unhideWhenUsed/>
    <w:rsid w:val="00185E30"/>
    <w:pPr>
      <w:ind w:left="360" w:hanging="360"/>
      <w:contextualSpacing/>
    </w:pPr>
  </w:style>
  <w:style w:type="paragraph" w:styleId="2f6">
    <w:name w:val="List 2"/>
    <w:basedOn w:val="a2"/>
    <w:uiPriority w:val="99"/>
    <w:semiHidden/>
    <w:unhideWhenUsed/>
    <w:rsid w:val="00185E30"/>
    <w:pPr>
      <w:ind w:left="720" w:hanging="360"/>
      <w:contextualSpacing/>
    </w:pPr>
  </w:style>
  <w:style w:type="paragraph" w:styleId="3f0">
    <w:name w:val="List 3"/>
    <w:basedOn w:val="a2"/>
    <w:uiPriority w:val="99"/>
    <w:semiHidden/>
    <w:unhideWhenUsed/>
    <w:rsid w:val="00185E30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185E30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185E30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185E30"/>
    <w:pPr>
      <w:numPr>
        <w:numId w:val="5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85E30"/>
    <w:pPr>
      <w:numPr>
        <w:numId w:val="6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5E30"/>
    <w:pPr>
      <w:numPr>
        <w:numId w:val="7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5E30"/>
    <w:pPr>
      <w:numPr>
        <w:numId w:val="8"/>
      </w:numPr>
      <w:contextualSpacing/>
    </w:pPr>
  </w:style>
  <w:style w:type="paragraph" w:styleId="afff5">
    <w:name w:val="List Continue"/>
    <w:basedOn w:val="a2"/>
    <w:uiPriority w:val="99"/>
    <w:semiHidden/>
    <w:unhideWhenUsed/>
    <w:rsid w:val="00185E30"/>
    <w:pPr>
      <w:spacing w:after="120"/>
      <w:ind w:left="360"/>
      <w:contextualSpacing/>
    </w:pPr>
  </w:style>
  <w:style w:type="paragraph" w:styleId="2f7">
    <w:name w:val="List Continue 2"/>
    <w:basedOn w:val="a2"/>
    <w:uiPriority w:val="99"/>
    <w:semiHidden/>
    <w:unhideWhenUsed/>
    <w:rsid w:val="00185E30"/>
    <w:pPr>
      <w:spacing w:after="120"/>
      <w:ind w:left="720"/>
      <w:contextualSpacing/>
    </w:pPr>
  </w:style>
  <w:style w:type="paragraph" w:styleId="3f1">
    <w:name w:val="List Continue 3"/>
    <w:basedOn w:val="a2"/>
    <w:uiPriority w:val="99"/>
    <w:semiHidden/>
    <w:unhideWhenUsed/>
    <w:rsid w:val="00185E30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185E30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185E30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185E30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85E30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85E30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5E30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5E30"/>
    <w:pPr>
      <w:numPr>
        <w:numId w:val="13"/>
      </w:numPr>
      <w:contextualSpacing/>
    </w:pPr>
  </w:style>
  <w:style w:type="paragraph" w:styleId="afff6">
    <w:name w:val="List Paragraph"/>
    <w:basedOn w:val="a2"/>
    <w:uiPriority w:val="34"/>
    <w:qFormat/>
    <w:rsid w:val="00185E30"/>
    <w:pPr>
      <w:ind w:leftChars="400" w:left="840"/>
    </w:pPr>
  </w:style>
  <w:style w:type="table" w:styleId="1e">
    <w:name w:val="List Table 1 Light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8">
    <w:name w:val="List Table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2">
    <w:name w:val="List Table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5E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5E3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5E3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5E3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5E3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5E3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5E3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afff8"/>
    <w:uiPriority w:val="99"/>
    <w:semiHidden/>
    <w:unhideWhenUsed/>
    <w:rsid w:val="00185E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sz w:val="20"/>
      <w:szCs w:val="20"/>
    </w:rPr>
  </w:style>
  <w:style w:type="character" w:customStyle="1" w:styleId="afff8">
    <w:name w:val="マクロ文字列 (文字)"/>
    <w:basedOn w:val="a3"/>
    <w:link w:val="afff7"/>
    <w:uiPriority w:val="99"/>
    <w:semiHidden/>
    <w:rsid w:val="00185E30"/>
    <w:rPr>
      <w:rFonts w:ascii="Meiryo UI" w:eastAsia="Meiryo UI" w:hAnsi="Meiryo UI"/>
      <w:sz w:val="20"/>
      <w:szCs w:val="20"/>
    </w:rPr>
  </w:style>
  <w:style w:type="table" w:styleId="82">
    <w:name w:val="Medium Grid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rsid w:val="00185E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rsid w:val="00185E30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rsid w:val="00185E3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9">
    <w:name w:val="Mention"/>
    <w:basedOn w:val="a3"/>
    <w:uiPriority w:val="99"/>
    <w:semiHidden/>
    <w:unhideWhenUsed/>
    <w:rsid w:val="00185E30"/>
    <w:rPr>
      <w:rFonts w:ascii="Meiryo UI" w:eastAsia="Meiryo UI" w:hAnsi="Meiryo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185E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</w:rPr>
  </w:style>
  <w:style w:type="character" w:customStyle="1" w:styleId="afffb">
    <w:name w:val="メッセージ見出し (文字)"/>
    <w:basedOn w:val="a3"/>
    <w:link w:val="afffa"/>
    <w:uiPriority w:val="99"/>
    <w:semiHidden/>
    <w:rsid w:val="00185E30"/>
    <w:rPr>
      <w:rFonts w:ascii="Meiryo UI" w:eastAsia="Meiryo UI" w:hAnsi="Meiryo UI" w:cstheme="majorBidi"/>
      <w:shd w:val="pct20" w:color="auto" w:fill="auto"/>
    </w:rPr>
  </w:style>
  <w:style w:type="paragraph" w:styleId="afffc">
    <w:name w:val="No Spacing"/>
    <w:link w:val="afffd"/>
    <w:uiPriority w:val="1"/>
    <w:qFormat/>
    <w:rsid w:val="00C82019"/>
    <w:pPr>
      <w:spacing w:after="0" w:line="240" w:lineRule="auto"/>
    </w:pPr>
  </w:style>
  <w:style w:type="paragraph" w:styleId="Web">
    <w:name w:val="Normal (Web)"/>
    <w:basedOn w:val="a2"/>
    <w:uiPriority w:val="99"/>
    <w:unhideWhenUsed/>
    <w:rsid w:val="00185E30"/>
    <w:rPr>
      <w:rFonts w:cs="Times New Roman"/>
    </w:rPr>
  </w:style>
  <w:style w:type="paragraph" w:styleId="afffe">
    <w:name w:val="Normal Indent"/>
    <w:basedOn w:val="a2"/>
    <w:uiPriority w:val="99"/>
    <w:semiHidden/>
    <w:unhideWhenUsed/>
    <w:rsid w:val="00185E30"/>
    <w:pPr>
      <w:ind w:left="720"/>
    </w:pPr>
  </w:style>
  <w:style w:type="paragraph" w:styleId="affff">
    <w:name w:val="Note Heading"/>
    <w:basedOn w:val="a2"/>
    <w:next w:val="a2"/>
    <w:link w:val="affff0"/>
    <w:uiPriority w:val="99"/>
    <w:semiHidden/>
    <w:unhideWhenUsed/>
    <w:rsid w:val="00185E30"/>
    <w:pPr>
      <w:spacing w:after="0"/>
    </w:pPr>
  </w:style>
  <w:style w:type="character" w:customStyle="1" w:styleId="affff0">
    <w:name w:val="記 (文字)"/>
    <w:basedOn w:val="a3"/>
    <w:link w:val="affff"/>
    <w:uiPriority w:val="99"/>
    <w:semiHidden/>
    <w:rsid w:val="00185E30"/>
    <w:rPr>
      <w:rFonts w:ascii="Meiryo UI" w:eastAsia="Meiryo UI" w:hAnsi="Meiryo UI"/>
    </w:rPr>
  </w:style>
  <w:style w:type="character" w:styleId="affff1">
    <w:name w:val="page number"/>
    <w:basedOn w:val="a3"/>
    <w:uiPriority w:val="99"/>
    <w:semiHidden/>
    <w:unhideWhenUsed/>
    <w:rsid w:val="00185E30"/>
    <w:rPr>
      <w:rFonts w:ascii="Meiryo UI" w:eastAsia="Meiryo UI" w:hAnsi="Meiryo UI"/>
    </w:rPr>
  </w:style>
  <w:style w:type="table" w:styleId="1f">
    <w:name w:val="Plain Table 1"/>
    <w:basedOn w:val="a4"/>
    <w:uiPriority w:val="41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185E3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rsid w:val="0018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Plain Text"/>
    <w:basedOn w:val="a2"/>
    <w:link w:val="affff3"/>
    <w:uiPriority w:val="99"/>
    <w:semiHidden/>
    <w:unhideWhenUsed/>
    <w:rsid w:val="00185E30"/>
    <w:pPr>
      <w:spacing w:after="0"/>
    </w:pPr>
    <w:rPr>
      <w:sz w:val="21"/>
      <w:szCs w:val="21"/>
    </w:rPr>
  </w:style>
  <w:style w:type="character" w:customStyle="1" w:styleId="affff3">
    <w:name w:val="書式なし (文字)"/>
    <w:basedOn w:val="a3"/>
    <w:link w:val="affff2"/>
    <w:uiPriority w:val="99"/>
    <w:semiHidden/>
    <w:rsid w:val="00185E30"/>
    <w:rPr>
      <w:rFonts w:ascii="Meiryo UI" w:eastAsia="Meiryo UI" w:hAnsi="Meiryo UI"/>
      <w:sz w:val="21"/>
      <w:szCs w:val="21"/>
    </w:rPr>
  </w:style>
  <w:style w:type="paragraph" w:styleId="affff4">
    <w:name w:val="Quote"/>
    <w:basedOn w:val="a2"/>
    <w:next w:val="a2"/>
    <w:link w:val="affff5"/>
    <w:uiPriority w:val="29"/>
    <w:qFormat/>
    <w:rsid w:val="00C820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ff5">
    <w:name w:val="引用文 (文字)"/>
    <w:basedOn w:val="a3"/>
    <w:link w:val="affff4"/>
    <w:uiPriority w:val="29"/>
    <w:rsid w:val="00C82019"/>
    <w:rPr>
      <w:i/>
      <w:iCs/>
      <w:color w:val="000000" w:themeColor="text1"/>
    </w:rPr>
  </w:style>
  <w:style w:type="paragraph" w:styleId="affff6">
    <w:name w:val="Salutation"/>
    <w:basedOn w:val="a2"/>
    <w:next w:val="a2"/>
    <w:link w:val="affff7"/>
    <w:uiPriority w:val="99"/>
    <w:semiHidden/>
    <w:unhideWhenUsed/>
    <w:rsid w:val="00185E30"/>
  </w:style>
  <w:style w:type="character" w:customStyle="1" w:styleId="affff7">
    <w:name w:val="挨拶文 (文字)"/>
    <w:basedOn w:val="a3"/>
    <w:link w:val="affff6"/>
    <w:uiPriority w:val="99"/>
    <w:semiHidden/>
    <w:rsid w:val="00185E30"/>
    <w:rPr>
      <w:rFonts w:ascii="Meiryo UI" w:eastAsia="Meiryo UI" w:hAnsi="Meiryo UI"/>
    </w:rPr>
  </w:style>
  <w:style w:type="paragraph" w:styleId="affff8">
    <w:name w:val="Signature"/>
    <w:basedOn w:val="a2"/>
    <w:link w:val="affff9"/>
    <w:uiPriority w:val="99"/>
    <w:semiHidden/>
    <w:unhideWhenUsed/>
    <w:rsid w:val="00185E30"/>
    <w:pPr>
      <w:spacing w:after="0"/>
      <w:ind w:left="4320"/>
    </w:pPr>
  </w:style>
  <w:style w:type="character" w:customStyle="1" w:styleId="affff9">
    <w:name w:val="署名 (文字)"/>
    <w:basedOn w:val="a3"/>
    <w:link w:val="affff8"/>
    <w:uiPriority w:val="99"/>
    <w:semiHidden/>
    <w:rsid w:val="00185E30"/>
    <w:rPr>
      <w:rFonts w:ascii="Meiryo UI" w:eastAsia="Meiryo UI" w:hAnsi="Meiryo UI"/>
    </w:rPr>
  </w:style>
  <w:style w:type="character" w:styleId="affffa">
    <w:name w:val="Smart Hyperlink"/>
    <w:basedOn w:val="a3"/>
    <w:uiPriority w:val="99"/>
    <w:semiHidden/>
    <w:unhideWhenUsed/>
    <w:rsid w:val="00185E30"/>
    <w:rPr>
      <w:rFonts w:ascii="Meiryo UI" w:eastAsia="Meiryo UI" w:hAnsi="Meiryo UI"/>
      <w:u w:val="dotted"/>
    </w:rPr>
  </w:style>
  <w:style w:type="character" w:styleId="affffb">
    <w:name w:val="Strong"/>
    <w:basedOn w:val="a3"/>
    <w:uiPriority w:val="22"/>
    <w:qFormat/>
    <w:rsid w:val="00C82019"/>
    <w:rPr>
      <w:b/>
      <w:bCs/>
      <w:color w:val="000000" w:themeColor="text1"/>
    </w:rPr>
  </w:style>
  <w:style w:type="paragraph" w:styleId="affffc">
    <w:name w:val="Subtitle"/>
    <w:basedOn w:val="a2"/>
    <w:next w:val="a2"/>
    <w:link w:val="affffd"/>
    <w:uiPriority w:val="11"/>
    <w:qFormat/>
    <w:rsid w:val="00C8201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ffffd">
    <w:name w:val="副題 (文字)"/>
    <w:basedOn w:val="a3"/>
    <w:link w:val="affffc"/>
    <w:uiPriority w:val="11"/>
    <w:rsid w:val="00C82019"/>
    <w:rPr>
      <w:color w:val="5A5A5A" w:themeColor="text1" w:themeTint="A5"/>
      <w:spacing w:val="10"/>
    </w:rPr>
  </w:style>
  <w:style w:type="character" w:styleId="affffe">
    <w:name w:val="Subtle Emphasis"/>
    <w:basedOn w:val="a3"/>
    <w:uiPriority w:val="19"/>
    <w:qFormat/>
    <w:rsid w:val="00C82019"/>
    <w:rPr>
      <w:i/>
      <w:iCs/>
      <w:color w:val="404040" w:themeColor="text1" w:themeTint="BF"/>
    </w:rPr>
  </w:style>
  <w:style w:type="character" w:styleId="afffff">
    <w:name w:val="Subtle Reference"/>
    <w:basedOn w:val="a3"/>
    <w:uiPriority w:val="31"/>
    <w:qFormat/>
    <w:rsid w:val="00C82019"/>
    <w:rPr>
      <w:smallCaps/>
      <w:color w:val="404040" w:themeColor="text1" w:themeTint="BF"/>
      <w:u w:val="single" w:color="7F7F7F" w:themeColor="text1" w:themeTint="80"/>
    </w:rPr>
  </w:style>
  <w:style w:type="table" w:styleId="3-D1">
    <w:name w:val="Table 3D effects 1"/>
    <w:basedOn w:val="a4"/>
    <w:uiPriority w:val="99"/>
    <w:semiHidden/>
    <w:unhideWhenUsed/>
    <w:rsid w:val="00185E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85E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85E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185E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sid w:val="00185E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rsid w:val="00185E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185E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85E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85E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85E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85E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0">
    <w:name w:val="Table Contemporary"/>
    <w:basedOn w:val="a4"/>
    <w:uiPriority w:val="99"/>
    <w:semiHidden/>
    <w:unhideWhenUsed/>
    <w:rsid w:val="00185E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1">
    <w:name w:val="Table Elegant"/>
    <w:basedOn w:val="a4"/>
    <w:uiPriority w:val="99"/>
    <w:semiHidden/>
    <w:unhideWhenUsed/>
    <w:rsid w:val="00185E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Grid"/>
    <w:basedOn w:val="a4"/>
    <w:uiPriority w:val="39"/>
    <w:rsid w:val="0018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rsid w:val="00185E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rsid w:val="00185E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sid w:val="00185E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rsid w:val="00185E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Grid Table Light"/>
    <w:basedOn w:val="a4"/>
    <w:uiPriority w:val="40"/>
    <w:rsid w:val="0018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rsid w:val="00185E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rsid w:val="00185E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185E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rsid w:val="00185E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rsid w:val="00185E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4">
    <w:name w:val="table of authorities"/>
    <w:basedOn w:val="a2"/>
    <w:next w:val="a2"/>
    <w:uiPriority w:val="99"/>
    <w:semiHidden/>
    <w:unhideWhenUsed/>
    <w:rsid w:val="00185E30"/>
    <w:pPr>
      <w:spacing w:after="0"/>
      <w:ind w:left="240" w:hanging="240"/>
    </w:pPr>
  </w:style>
  <w:style w:type="paragraph" w:styleId="afffff5">
    <w:name w:val="table of figures"/>
    <w:basedOn w:val="a2"/>
    <w:next w:val="a2"/>
    <w:uiPriority w:val="99"/>
    <w:semiHidden/>
    <w:unhideWhenUsed/>
    <w:rsid w:val="00185E30"/>
    <w:pPr>
      <w:spacing w:after="0"/>
    </w:pPr>
  </w:style>
  <w:style w:type="table" w:styleId="afffff6">
    <w:name w:val="Table Professional"/>
    <w:basedOn w:val="a4"/>
    <w:uiPriority w:val="99"/>
    <w:semiHidden/>
    <w:unhideWhenUsed/>
    <w:rsid w:val="00185E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rsid w:val="00185E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rsid w:val="00185E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185E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rsid w:val="00185E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rsid w:val="00185E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Table Theme"/>
    <w:basedOn w:val="a4"/>
    <w:uiPriority w:val="99"/>
    <w:semiHidden/>
    <w:unhideWhenUsed/>
    <w:rsid w:val="00185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185E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85E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185E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8">
    <w:name w:val="toa heading"/>
    <w:basedOn w:val="a2"/>
    <w:next w:val="a2"/>
    <w:uiPriority w:val="99"/>
    <w:semiHidden/>
    <w:unhideWhenUsed/>
    <w:rsid w:val="00185E30"/>
    <w:pPr>
      <w:spacing w:before="120"/>
    </w:pPr>
    <w:rPr>
      <w:rFonts w:cstheme="majorBidi"/>
      <w:b/>
      <w:bCs/>
    </w:rPr>
  </w:style>
  <w:style w:type="paragraph" w:styleId="1f7">
    <w:name w:val="toc 1"/>
    <w:basedOn w:val="a2"/>
    <w:next w:val="a2"/>
    <w:autoRedefine/>
    <w:uiPriority w:val="39"/>
    <w:unhideWhenUsed/>
    <w:rsid w:val="00185E30"/>
    <w:pPr>
      <w:spacing w:after="100"/>
    </w:pPr>
  </w:style>
  <w:style w:type="paragraph" w:styleId="2ff1">
    <w:name w:val="toc 2"/>
    <w:basedOn w:val="a2"/>
    <w:next w:val="a2"/>
    <w:autoRedefine/>
    <w:uiPriority w:val="39"/>
    <w:unhideWhenUsed/>
    <w:rsid w:val="00185E30"/>
    <w:pPr>
      <w:spacing w:after="100"/>
      <w:ind w:left="240"/>
    </w:pPr>
  </w:style>
  <w:style w:type="paragraph" w:styleId="3fa">
    <w:name w:val="toc 3"/>
    <w:basedOn w:val="a2"/>
    <w:next w:val="a2"/>
    <w:autoRedefine/>
    <w:uiPriority w:val="39"/>
    <w:unhideWhenUsed/>
    <w:rsid w:val="00185E30"/>
    <w:pPr>
      <w:spacing w:after="100"/>
      <w:ind w:left="480"/>
    </w:pPr>
  </w:style>
  <w:style w:type="paragraph" w:styleId="4f4">
    <w:name w:val="toc 4"/>
    <w:basedOn w:val="a2"/>
    <w:next w:val="a2"/>
    <w:autoRedefine/>
    <w:uiPriority w:val="39"/>
    <w:semiHidden/>
    <w:unhideWhenUsed/>
    <w:rsid w:val="00185E30"/>
    <w:pPr>
      <w:spacing w:after="100"/>
      <w:ind w:left="720"/>
    </w:pPr>
  </w:style>
  <w:style w:type="paragraph" w:styleId="5f3">
    <w:name w:val="toc 5"/>
    <w:basedOn w:val="a2"/>
    <w:next w:val="a2"/>
    <w:autoRedefine/>
    <w:uiPriority w:val="39"/>
    <w:semiHidden/>
    <w:unhideWhenUsed/>
    <w:rsid w:val="00185E30"/>
    <w:pPr>
      <w:spacing w:after="100"/>
      <w:ind w:left="960"/>
    </w:pPr>
  </w:style>
  <w:style w:type="paragraph" w:styleId="6d">
    <w:name w:val="toc 6"/>
    <w:basedOn w:val="a2"/>
    <w:next w:val="a2"/>
    <w:autoRedefine/>
    <w:uiPriority w:val="39"/>
    <w:semiHidden/>
    <w:unhideWhenUsed/>
    <w:rsid w:val="00185E30"/>
    <w:pPr>
      <w:spacing w:after="100"/>
      <w:ind w:left="1200"/>
    </w:pPr>
  </w:style>
  <w:style w:type="paragraph" w:styleId="7d">
    <w:name w:val="toc 7"/>
    <w:basedOn w:val="a2"/>
    <w:next w:val="a2"/>
    <w:autoRedefine/>
    <w:uiPriority w:val="39"/>
    <w:semiHidden/>
    <w:unhideWhenUsed/>
    <w:rsid w:val="00185E30"/>
    <w:pPr>
      <w:spacing w:after="100"/>
      <w:ind w:left="1440"/>
    </w:pPr>
  </w:style>
  <w:style w:type="paragraph" w:styleId="8b">
    <w:name w:val="toc 8"/>
    <w:basedOn w:val="a2"/>
    <w:next w:val="a2"/>
    <w:autoRedefine/>
    <w:uiPriority w:val="39"/>
    <w:semiHidden/>
    <w:unhideWhenUsed/>
    <w:rsid w:val="00185E30"/>
    <w:pPr>
      <w:spacing w:after="100"/>
      <w:ind w:left="1680"/>
    </w:pPr>
  </w:style>
  <w:style w:type="paragraph" w:styleId="99">
    <w:name w:val="toc 9"/>
    <w:basedOn w:val="a2"/>
    <w:next w:val="a2"/>
    <w:autoRedefine/>
    <w:uiPriority w:val="39"/>
    <w:semiHidden/>
    <w:unhideWhenUsed/>
    <w:rsid w:val="00185E30"/>
    <w:pPr>
      <w:spacing w:after="100"/>
      <w:ind w:left="1920"/>
    </w:pPr>
  </w:style>
  <w:style w:type="paragraph" w:styleId="afffff9">
    <w:name w:val="TOC Heading"/>
    <w:basedOn w:val="1"/>
    <w:next w:val="a2"/>
    <w:uiPriority w:val="39"/>
    <w:unhideWhenUsed/>
    <w:qFormat/>
    <w:rsid w:val="00C82019"/>
    <w:pPr>
      <w:outlineLvl w:val="9"/>
    </w:pPr>
  </w:style>
  <w:style w:type="character" w:styleId="afffffa">
    <w:name w:val="Unresolved Mention"/>
    <w:basedOn w:val="a3"/>
    <w:uiPriority w:val="99"/>
    <w:semiHidden/>
    <w:unhideWhenUsed/>
    <w:rsid w:val="00185E30"/>
    <w:rPr>
      <w:rFonts w:ascii="Meiryo UI" w:eastAsia="Meiryo UI" w:hAnsi="Meiryo UI"/>
      <w:color w:val="808080"/>
      <w:shd w:val="clear" w:color="auto" w:fill="E6E6E6"/>
    </w:rPr>
  </w:style>
  <w:style w:type="character" w:customStyle="1" w:styleId="afffd">
    <w:name w:val="行間詰め (文字)"/>
    <w:basedOn w:val="a3"/>
    <w:link w:val="afffc"/>
    <w:uiPriority w:val="1"/>
    <w:rsid w:val="001F70A6"/>
  </w:style>
  <w:style w:type="paragraph" w:customStyle="1" w:styleId="afffffb">
    <w:name w:val="タイトル"/>
    <w:basedOn w:val="21"/>
    <w:link w:val="afffffc"/>
    <w:qFormat/>
    <w:rsid w:val="00A53957"/>
    <w:pPr>
      <w:ind w:left="635" w:hanging="578"/>
    </w:pPr>
    <w:rPr>
      <w:rFonts w:ascii="Meiryo UI" w:hAnsi="Meiryo UI"/>
    </w:rPr>
  </w:style>
  <w:style w:type="character" w:customStyle="1" w:styleId="afffffc">
    <w:name w:val="タイトル (文字)"/>
    <w:basedOn w:val="22"/>
    <w:link w:val="afffffb"/>
    <w:rsid w:val="00A53957"/>
    <w:rPr>
      <w:rFonts w:ascii="Meiryo UI" w:eastAsia="Meiryo UI" w:hAnsi="Meiryo UI" w:cstheme="majorBidi"/>
      <w:b/>
      <w:bCs/>
      <w:smallCaps/>
      <w:color w:val="000000" w:themeColor="text1"/>
      <w:sz w:val="28"/>
      <w:szCs w:val="28"/>
    </w:rPr>
  </w:style>
  <w:style w:type="character" w:customStyle="1" w:styleId="cf01">
    <w:name w:val="cf01"/>
    <w:basedOn w:val="a3"/>
    <w:rsid w:val="0010333D"/>
    <w:rPr>
      <w:rFonts w:ascii="Meiryo UI" w:eastAsia="Meiryo UI" w:hAnsi="Meiryo UI" w:hint="eastAsia"/>
      <w:b/>
      <w:bCs/>
      <w:color w:val="4444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d14\AppData\Roaming\Microsoft\Templates\&#12503;&#12525;&#12472;&#12455;&#12463;&#12488;&#12395;&#22522;&#12389;&#12356;&#12383;&#23398;&#3272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F0D318D-AEC9-4A81-92BC-F612320FEE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プロジェクトに基づいた学習.dotx</Template>
  <TotalTime>3729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操作手順書</vt:lpstr>
      <vt:lpstr/>
    </vt:vector>
  </TitlesOfParts>
  <Company>作成者：竹藤　篤生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操作手順書</dc:title>
  <dc:subject/>
  <dc:creator>7d14</dc:creator>
  <cp:keywords/>
  <dc:description/>
  <cp:lastModifiedBy>7d10</cp:lastModifiedBy>
  <cp:revision>275</cp:revision>
  <cp:lastPrinted>2024-12-18T03:40:00Z</cp:lastPrinted>
  <dcterms:created xsi:type="dcterms:W3CDTF">2024-11-19T02:37:00Z</dcterms:created>
  <dcterms:modified xsi:type="dcterms:W3CDTF">2024-12-18T03:40:00Z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